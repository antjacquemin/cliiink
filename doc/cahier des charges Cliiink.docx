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9ABF24" w14:textId="77777777" w:rsidR="00D077E9" w:rsidRDefault="00D077E9" w:rsidP="00D70D02">
      <w:r>
        <w:rPr>
          <w:noProof/>
        </w:rPr>
        <w:drawing>
          <wp:anchor distT="0" distB="0" distL="114300" distR="114300" simplePos="0" relativeHeight="251658240" behindDoc="1" locked="0" layoutInCell="1" allowOverlap="1" wp14:anchorId="6FE10CDD" wp14:editId="6406115B">
            <wp:simplePos x="0" y="0"/>
            <wp:positionH relativeFrom="page">
              <wp:align>right</wp:align>
            </wp:positionH>
            <wp:positionV relativeFrom="page">
              <wp:posOffset>-9526</wp:posOffset>
            </wp:positionV>
            <wp:extent cx="7772400" cy="11664208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16642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1DC2A680" w14:textId="77777777" w:rsidTr="00D077E9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33A385BF" w14:textId="77777777"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433871F" wp14:editId="71960340">
                      <wp:extent cx="3528695" cy="1800225"/>
                      <wp:effectExtent l="0" t="0" r="0" b="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8002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E064C63" w14:textId="42CBDA78" w:rsidR="00D077E9" w:rsidRPr="004F17E7" w:rsidRDefault="001D0497" w:rsidP="00D077E9">
                                  <w:pPr>
                                    <w:pStyle w:val="Title"/>
                                    <w:rPr>
                                      <w:lang w:val="fr-FR"/>
                                    </w:rPr>
                                  </w:pPr>
                                  <w:r w:rsidRPr="004F17E7">
                                    <w:rPr>
                                      <w:lang w:val="fr-FR"/>
                                    </w:rPr>
                                    <w:t>Cahier des charges</w:t>
                                  </w:r>
                                </w:p>
                                <w:p w14:paraId="52AD5C36" w14:textId="168EAE6C" w:rsidR="00D077E9" w:rsidRPr="004F17E7" w:rsidRDefault="004F17E7" w:rsidP="00D077E9">
                                  <w:pPr>
                                    <w:pStyle w:val="Title"/>
                                    <w:spacing w:after="0"/>
                                    <w:rPr>
                                      <w:lang w:val="fr-FR"/>
                                    </w:rPr>
                                  </w:pPr>
                                  <w:r w:rsidRPr="004F17E7">
                                    <w:rPr>
                                      <w:lang w:val="fr-FR"/>
                                    </w:rPr>
                                    <w:t xml:space="preserve">Stage </w:t>
                                  </w:r>
                                  <w:proofErr w:type="spellStart"/>
                                  <w:r w:rsidRPr="004F17E7">
                                    <w:rPr>
                                      <w:lang w:val="fr-FR"/>
                                    </w:rPr>
                                    <w:t>Cliiink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4433871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width:277.85pt;height:14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" filled="f" stroked="f" strokeweight=".5pt">
                      <v:textbox>
                        <w:txbxContent>
                          <w:p w14:paraId="7E064C63" w14:textId="42CBDA78" w:rsidR="00D077E9" w:rsidRPr="004F17E7" w:rsidRDefault="001D0497" w:rsidP="00D077E9">
                            <w:pPr>
                              <w:pStyle w:val="Title"/>
                              <w:rPr>
                                <w:lang w:val="fr-FR"/>
                              </w:rPr>
                            </w:pPr>
                            <w:r w:rsidRPr="004F17E7">
                              <w:rPr>
                                <w:lang w:val="fr-FR"/>
                              </w:rPr>
                              <w:t>Cahier des charges</w:t>
                            </w:r>
                          </w:p>
                          <w:p w14:paraId="52AD5C36" w14:textId="168EAE6C" w:rsidR="00D077E9" w:rsidRPr="004F17E7" w:rsidRDefault="004F17E7" w:rsidP="00D077E9">
                            <w:pPr>
                              <w:pStyle w:val="Title"/>
                              <w:spacing w:after="0"/>
                              <w:rPr>
                                <w:lang w:val="fr-FR"/>
                              </w:rPr>
                            </w:pPr>
                            <w:r w:rsidRPr="004F17E7">
                              <w:rPr>
                                <w:lang w:val="fr-FR"/>
                              </w:rPr>
                              <w:t xml:space="preserve">Stage </w:t>
                            </w:r>
                            <w:proofErr w:type="spellStart"/>
                            <w:r w:rsidRPr="004F17E7">
                              <w:rPr>
                                <w:lang w:val="fr-FR"/>
                              </w:rPr>
                              <w:t>Cliiink</w:t>
                            </w:r>
                            <w:proofErr w:type="spellEnd"/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234EB6AC" w14:textId="329369CF" w:rsidR="00D077E9" w:rsidRDefault="00D077E9" w:rsidP="00D077E9"/>
        </w:tc>
      </w:tr>
      <w:tr w:rsidR="00D077E9" w14:paraId="1DB4B9D0" w14:textId="77777777" w:rsidTr="001D0497">
        <w:trPr>
          <w:trHeight w:val="5362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F7A30F3" w14:textId="06966306" w:rsidR="00D077E9" w:rsidRDefault="001D0497" w:rsidP="00D077E9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165DD71" wp14:editId="68FDD16E">
                      <wp:extent cx="1390918" cy="0"/>
                      <wp:effectExtent l="0" t="19050" r="19050" b="19050"/>
                      <wp:docPr id="5" name="Straight Connector 5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25D7BD9" id="Straight Connector 5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4F17E7" w14:paraId="023E4E06" w14:textId="77777777" w:rsidTr="00D077E9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id w:val="1080870105"/>
              <w:placeholder>
                <w:docPart w:val="257B2B26ED154BAAAB13B486300790BB"/>
              </w:placeholder>
              <w15:appearance w15:val="hidden"/>
            </w:sdtPr>
            <w:sdtEndPr/>
            <w:sdtContent>
              <w:p w14:paraId="39492ABE" w14:textId="66656BCA" w:rsidR="00D077E9" w:rsidRDefault="00A777F8" w:rsidP="00D077E9">
                <w:r>
                  <w:t xml:space="preserve"> </w:t>
                </w:r>
                <w:r w:rsidRPr="00A777F8">
                  <w:t>OCTOBR</w:t>
                </w:r>
                <w:r>
                  <w:t>E</w:t>
                </w:r>
                <w:r w:rsidRPr="00A777F8">
                  <w:t xml:space="preserve"> </w:t>
                </w:r>
                <w:r>
                  <w:t>2020</w:t>
                </w:r>
              </w:p>
            </w:sdtContent>
          </w:sdt>
          <w:p w14:paraId="46F98E1E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2B05E42D" wp14:editId="1C0F4AD9">
                      <wp:extent cx="1493949" cy="0"/>
                      <wp:effectExtent l="0" t="19050" r="30480" b="19050"/>
                      <wp:docPr id="6" name="Straight Connector 6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2B63591" id="Straight Connector 6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1AAC99BF" w14:textId="43904524" w:rsidR="00D077E9" w:rsidRDefault="00D077E9" w:rsidP="00D077E9"/>
          <w:p w14:paraId="6A92EADB" w14:textId="1C557638" w:rsidR="00D077E9" w:rsidRPr="004F17E7" w:rsidRDefault="001D0497" w:rsidP="00D077E9">
            <w:pPr>
              <w:rPr>
                <w:lang w:val="fr-FR"/>
              </w:rPr>
            </w:pPr>
            <w:r w:rsidRPr="004F17E7">
              <w:rPr>
                <w:lang w:val="fr-FR"/>
              </w:rPr>
              <w:t>Anthony JACQUEMIN</w:t>
            </w:r>
          </w:p>
          <w:p w14:paraId="15A4FD2A" w14:textId="59723C1F" w:rsidR="004F17E7" w:rsidRPr="004F17E7" w:rsidRDefault="004F17E7" w:rsidP="00D077E9">
            <w:pPr>
              <w:rPr>
                <w:lang w:val="fr-FR"/>
              </w:rPr>
            </w:pPr>
            <w:r w:rsidRPr="004F17E7">
              <w:rPr>
                <w:lang w:val="fr-FR"/>
              </w:rPr>
              <w:t>Lu</w:t>
            </w:r>
            <w:r w:rsidR="00D76664">
              <w:rPr>
                <w:lang w:val="fr-FR"/>
              </w:rPr>
              <w:t>k</w:t>
            </w:r>
            <w:r w:rsidRPr="004F17E7">
              <w:rPr>
                <w:lang w:val="fr-FR"/>
              </w:rPr>
              <w:t>as CLAVE</w:t>
            </w:r>
          </w:p>
          <w:p w14:paraId="05C1D070" w14:textId="5A0D58DC" w:rsidR="004F17E7" w:rsidRPr="004F17E7" w:rsidRDefault="004F17E7" w:rsidP="00D077E9">
            <w:pPr>
              <w:rPr>
                <w:lang w:val="fr-FR"/>
              </w:rPr>
            </w:pPr>
            <w:r w:rsidRPr="004F17E7">
              <w:rPr>
                <w:lang w:val="fr-FR"/>
              </w:rPr>
              <w:t>Stéphane FERNANDES</w:t>
            </w:r>
          </w:p>
          <w:p w14:paraId="4D16DEAA" w14:textId="68C6591C" w:rsidR="004F17E7" w:rsidRPr="004F17E7" w:rsidRDefault="004F17E7" w:rsidP="00D077E9">
            <w:pPr>
              <w:rPr>
                <w:lang w:val="fr-FR"/>
              </w:rPr>
            </w:pPr>
            <w:r w:rsidRPr="004F17E7">
              <w:rPr>
                <w:lang w:val="fr-FR"/>
              </w:rPr>
              <w:t>Tarek BOUHARAOUI</w:t>
            </w:r>
          </w:p>
          <w:p w14:paraId="71F184E6" w14:textId="77777777" w:rsidR="001D0497" w:rsidRPr="004F17E7" w:rsidRDefault="001D0497" w:rsidP="00D077E9">
            <w:pPr>
              <w:rPr>
                <w:lang w:val="fr-FR"/>
              </w:rPr>
            </w:pPr>
          </w:p>
          <w:p w14:paraId="2148D5C9" w14:textId="77777777" w:rsidR="00D077E9" w:rsidRPr="004F17E7" w:rsidRDefault="00D077E9" w:rsidP="00D077E9">
            <w:pPr>
              <w:rPr>
                <w:noProof/>
                <w:sz w:val="10"/>
                <w:szCs w:val="10"/>
                <w:lang w:val="fr-FR"/>
              </w:rPr>
            </w:pPr>
          </w:p>
        </w:tc>
      </w:tr>
    </w:tbl>
    <w:p w14:paraId="2B43F307" w14:textId="5278FD33" w:rsidR="00D077E9" w:rsidRPr="004F17E7" w:rsidRDefault="001D0497">
      <w:pPr>
        <w:spacing w:after="200"/>
        <w:rPr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EE86E4F" wp14:editId="3CB62CA2">
                <wp:simplePos x="0" y="0"/>
                <wp:positionH relativeFrom="column">
                  <wp:posOffset>-750570</wp:posOffset>
                </wp:positionH>
                <wp:positionV relativeFrom="page">
                  <wp:align>bottom</wp:align>
                </wp:positionV>
                <wp:extent cx="7839075" cy="3362325"/>
                <wp:effectExtent l="0" t="0" r="9525" b="9525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9075" cy="3362325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5D8A54" id="Rectangle 2" o:spid="_x0000_s1026" alt="colored rectangle" style="position:absolute;margin-left:-59.1pt;margin-top:0;width:617.25pt;height:264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bottom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" fillcolor="#34aba2 [3206]" stroked="f" strokeweight="2pt">
                <w10:wrap anchory="page"/>
              </v:rect>
            </w:pict>
          </mc:Fallback>
        </mc:AlternateContent>
      </w:r>
      <w:r w:rsidR="00D077E9" w:rsidRPr="00D967AC">
        <w:rPr>
          <w:noProof/>
        </w:rPr>
        <w:drawing>
          <wp:anchor distT="0" distB="0" distL="114300" distR="114300" simplePos="0" relativeHeight="251661312" behindDoc="0" locked="0" layoutInCell="1" allowOverlap="1" wp14:anchorId="11B718AA" wp14:editId="7D4A2E66">
            <wp:simplePos x="0" y="0"/>
            <wp:positionH relativeFrom="column">
              <wp:posOffset>4364355</wp:posOffset>
            </wp:positionH>
            <wp:positionV relativeFrom="paragraph">
              <wp:posOffset>5890260</wp:posOffset>
            </wp:positionV>
            <wp:extent cx="2247900" cy="2085287"/>
            <wp:effectExtent l="0" t="0" r="0" b="0"/>
            <wp:wrapNone/>
            <wp:docPr id="12" name="Graphic 201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phic 201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0852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77E9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9F41014" wp14:editId="056A1E06">
                <wp:simplePos x="0" y="0"/>
                <wp:positionH relativeFrom="column">
                  <wp:posOffset>-205105</wp:posOffset>
                </wp:positionH>
                <wp:positionV relativeFrom="page">
                  <wp:posOffset>900430</wp:posOffset>
                </wp:positionV>
                <wp:extent cx="3938905" cy="8267700"/>
                <wp:effectExtent l="0" t="0" r="4445" b="0"/>
                <wp:wrapNone/>
                <wp:docPr id="3" name="Rectangle 3" descr="white rectangle for text on cov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267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AA064DE" id="Rectangle 3" o:spid="_x0000_s1026" alt="white rectangle for text on cover" style="position:absolute;margin-left:-16.15pt;margin-top:70.9pt;width:310.15pt;height:651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" fillcolor="white [3212]" stroked="f" strokeweight="2pt">
                <w10:wrap anchory="page"/>
              </v:rect>
            </w:pict>
          </mc:Fallback>
        </mc:AlternateContent>
      </w:r>
      <w:r w:rsidR="00D077E9" w:rsidRPr="004F17E7">
        <w:rPr>
          <w:lang w:val="fr-FR"/>
        </w:rPr>
        <w:br w:type="page"/>
      </w:r>
    </w:p>
    <w:p w14:paraId="68CF2BE2" w14:textId="0D157B4E" w:rsidR="00D077E9" w:rsidRDefault="001A2997" w:rsidP="00DD34EB">
      <w:pPr>
        <w:pStyle w:val="Heading1"/>
        <w:spacing w:after="240"/>
      </w:pPr>
      <w:proofErr w:type="spellStart"/>
      <w:r>
        <w:lastRenderedPageBreak/>
        <w:t>Contexte</w:t>
      </w:r>
      <w:proofErr w:type="spellEnd"/>
      <w:r>
        <w:t xml:space="preserve"> et </w:t>
      </w:r>
      <w:proofErr w:type="spellStart"/>
      <w:r>
        <w:t>objectif</w:t>
      </w:r>
      <w:proofErr w:type="spellEnd"/>
    </w:p>
    <w:p w14:paraId="00F7BE55" w14:textId="1445BCC1" w:rsidR="00904680" w:rsidRDefault="000220EA" w:rsidP="000220EA">
      <w:pPr>
        <w:pStyle w:val="Content"/>
        <w:rPr>
          <w:lang w:val="fr-FR"/>
        </w:rPr>
      </w:pPr>
      <w:r>
        <w:rPr>
          <w:lang w:val="fr-FR"/>
        </w:rPr>
        <w:t>La CACPL (Communauté d’Agglomération Cannes Pays de Lérins)</w:t>
      </w:r>
      <w:r w:rsidR="000F2421">
        <w:rPr>
          <w:lang w:val="fr-FR"/>
        </w:rPr>
        <w:t xml:space="preserve"> gère </w:t>
      </w:r>
      <w:r w:rsidR="005410C5">
        <w:rPr>
          <w:lang w:val="fr-FR"/>
        </w:rPr>
        <w:t xml:space="preserve">la collecte et le traitement des déchets de Cannes, Le Cannet, Mandelieu-la-Napoule, Mougins et Théoule-sur-Mer. Elle souhaite être orientée dans sa gestion actuelle et disposer d’un tableau de bord pour mieux appréhender </w:t>
      </w:r>
      <w:r w:rsidR="00904680">
        <w:rPr>
          <w:lang w:val="fr-FR"/>
        </w:rPr>
        <w:t xml:space="preserve">plusieurs facteurs de performance et d’optimisation à apporter à leur environnement actuel (en particulier quant au dispositif </w:t>
      </w:r>
      <w:proofErr w:type="spellStart"/>
      <w:r w:rsidR="00904680">
        <w:rPr>
          <w:lang w:val="fr-FR"/>
        </w:rPr>
        <w:t>Cliiink</w:t>
      </w:r>
      <w:proofErr w:type="spellEnd"/>
      <w:r w:rsidR="00904680">
        <w:rPr>
          <w:lang w:val="fr-FR"/>
        </w:rPr>
        <w:t>, la r</w:t>
      </w:r>
      <w:r w:rsidR="00CD6951">
        <w:rPr>
          <w:lang w:val="fr-FR"/>
        </w:rPr>
        <w:t>épartition actuelle des collecteurs de déchets, l’impact des professionnels dans la collecte).</w:t>
      </w:r>
    </w:p>
    <w:p w14:paraId="236EA93B" w14:textId="192EAF28" w:rsidR="00A2393A" w:rsidRDefault="00CD6951" w:rsidP="00191541">
      <w:pPr>
        <w:pStyle w:val="Content"/>
        <w:rPr>
          <w:lang w:val="fr-FR"/>
        </w:rPr>
      </w:pPr>
      <w:r>
        <w:rPr>
          <w:lang w:val="fr-FR"/>
        </w:rPr>
        <w:t>E</w:t>
      </w:r>
      <w:r w:rsidR="00904680">
        <w:rPr>
          <w:lang w:val="fr-FR"/>
        </w:rPr>
        <w:t xml:space="preserve">lle </w:t>
      </w:r>
      <w:r w:rsidR="000220EA">
        <w:rPr>
          <w:lang w:val="fr-FR"/>
        </w:rPr>
        <w:t xml:space="preserve">dispose </w:t>
      </w:r>
      <w:r>
        <w:rPr>
          <w:lang w:val="fr-FR"/>
        </w:rPr>
        <w:t xml:space="preserve">à cet effet </w:t>
      </w:r>
      <w:r w:rsidR="000220EA">
        <w:rPr>
          <w:lang w:val="fr-FR"/>
        </w:rPr>
        <w:t>d</w:t>
      </w:r>
      <w:r w:rsidR="000F2421">
        <w:rPr>
          <w:lang w:val="fr-FR"/>
        </w:rPr>
        <w:t>e</w:t>
      </w:r>
      <w:r w:rsidR="000220EA">
        <w:rPr>
          <w:lang w:val="fr-FR"/>
        </w:rPr>
        <w:t xml:space="preserve"> jeu</w:t>
      </w:r>
      <w:r w:rsidR="000F2421">
        <w:rPr>
          <w:lang w:val="fr-FR"/>
        </w:rPr>
        <w:t>x</w:t>
      </w:r>
      <w:r w:rsidR="000220EA">
        <w:rPr>
          <w:lang w:val="fr-FR"/>
        </w:rPr>
        <w:t xml:space="preserve"> de données référençant l’ensemble des conteneurs et incinérateurs</w:t>
      </w:r>
      <w:r w:rsidR="00BE7100">
        <w:rPr>
          <w:lang w:val="fr-FR"/>
        </w:rPr>
        <w:t xml:space="preserve"> de l’agglomération</w:t>
      </w:r>
      <w:r>
        <w:rPr>
          <w:lang w:val="fr-FR"/>
        </w:rPr>
        <w:t xml:space="preserve"> ainsi que l’évolution d</w:t>
      </w:r>
      <w:r w:rsidR="00A30E18">
        <w:rPr>
          <w:lang w:val="fr-FR"/>
        </w:rPr>
        <w:t>e leur utilisation dans le temps.</w:t>
      </w:r>
    </w:p>
    <w:p w14:paraId="2F02617C" w14:textId="09629543" w:rsidR="00191541" w:rsidRDefault="00191541" w:rsidP="00191541">
      <w:pPr>
        <w:pStyle w:val="Content"/>
        <w:rPr>
          <w:lang w:val="fr-FR"/>
        </w:rPr>
      </w:pPr>
    </w:p>
    <w:p w14:paraId="2604DC32" w14:textId="23802E20" w:rsidR="00191541" w:rsidRDefault="00191541" w:rsidP="00191541">
      <w:pPr>
        <w:pStyle w:val="Content"/>
        <w:rPr>
          <w:lang w:val="fr-FR"/>
        </w:rPr>
      </w:pPr>
    </w:p>
    <w:p w14:paraId="1296DC6A" w14:textId="77777777" w:rsidR="00191541" w:rsidRDefault="00191541" w:rsidP="00191541">
      <w:pPr>
        <w:pStyle w:val="Content"/>
        <w:rPr>
          <w:lang w:val="fr-FR"/>
        </w:rPr>
      </w:pPr>
    </w:p>
    <w:p w14:paraId="4C2C8347" w14:textId="027A2874" w:rsidR="000220EA" w:rsidRPr="000F2421" w:rsidRDefault="000220EA" w:rsidP="00DD34EB">
      <w:pPr>
        <w:pStyle w:val="Heading1"/>
        <w:spacing w:after="240"/>
        <w:rPr>
          <w:lang w:val="fr-FR"/>
        </w:rPr>
      </w:pPr>
      <w:r w:rsidRPr="000F2421">
        <w:rPr>
          <w:lang w:val="fr-FR"/>
        </w:rPr>
        <w:t>Objet</w:t>
      </w:r>
    </w:p>
    <w:p w14:paraId="10278EF2" w14:textId="6B3BA603" w:rsidR="000220EA" w:rsidRDefault="000F2421" w:rsidP="000220EA">
      <w:pPr>
        <w:pStyle w:val="Content"/>
        <w:rPr>
          <w:lang w:val="fr-FR"/>
        </w:rPr>
      </w:pPr>
      <w:r>
        <w:rPr>
          <w:lang w:val="fr-FR"/>
        </w:rPr>
        <w:t xml:space="preserve">Dans cet objectif de conseil auprès de </w:t>
      </w:r>
      <w:r w:rsidR="00A30E18">
        <w:rPr>
          <w:lang w:val="fr-FR"/>
        </w:rPr>
        <w:t>l</w:t>
      </w:r>
      <w:r>
        <w:rPr>
          <w:lang w:val="fr-FR"/>
        </w:rPr>
        <w:t>a CACPL, n</w:t>
      </w:r>
      <w:r w:rsidR="000220EA" w:rsidRPr="00487D5A">
        <w:rPr>
          <w:lang w:val="fr-FR"/>
        </w:rPr>
        <w:t>otre mission s’</w:t>
      </w:r>
      <w:r>
        <w:rPr>
          <w:lang w:val="fr-FR"/>
        </w:rPr>
        <w:t>oriente autour de</w:t>
      </w:r>
      <w:r w:rsidR="00D620FA">
        <w:rPr>
          <w:lang w:val="fr-FR"/>
        </w:rPr>
        <w:t>s</w:t>
      </w:r>
      <w:r w:rsidR="000220EA">
        <w:rPr>
          <w:lang w:val="fr-FR"/>
        </w:rPr>
        <w:t xml:space="preserve"> tâches</w:t>
      </w:r>
      <w:r w:rsidR="00D620FA">
        <w:rPr>
          <w:lang w:val="fr-FR"/>
        </w:rPr>
        <w:t xml:space="preserve"> suivantes</w:t>
      </w:r>
      <w:r w:rsidR="000220EA">
        <w:rPr>
          <w:lang w:val="fr-FR"/>
        </w:rPr>
        <w:t> :</w:t>
      </w:r>
    </w:p>
    <w:p w14:paraId="58A3952E" w14:textId="77777777" w:rsidR="000220EA" w:rsidRDefault="000220EA" w:rsidP="000220EA">
      <w:pPr>
        <w:pStyle w:val="Content"/>
        <w:numPr>
          <w:ilvl w:val="0"/>
          <w:numId w:val="1"/>
        </w:numPr>
        <w:rPr>
          <w:lang w:val="fr-FR"/>
        </w:rPr>
      </w:pPr>
      <w:proofErr w:type="gramStart"/>
      <w:r>
        <w:rPr>
          <w:lang w:val="fr-FR"/>
        </w:rPr>
        <w:t>l’exploitation</w:t>
      </w:r>
      <w:proofErr w:type="gramEnd"/>
      <w:r>
        <w:rPr>
          <w:lang w:val="fr-FR"/>
        </w:rPr>
        <w:t xml:space="preserve"> des données fournies</w:t>
      </w:r>
    </w:p>
    <w:p w14:paraId="169EF98E" w14:textId="77777777" w:rsidR="000220EA" w:rsidRDefault="000220EA" w:rsidP="000220EA">
      <w:pPr>
        <w:pStyle w:val="Content"/>
        <w:numPr>
          <w:ilvl w:val="0"/>
          <w:numId w:val="1"/>
        </w:numPr>
        <w:rPr>
          <w:lang w:val="fr-FR"/>
        </w:rPr>
      </w:pPr>
      <w:proofErr w:type="gramStart"/>
      <w:r>
        <w:rPr>
          <w:lang w:val="fr-FR"/>
        </w:rPr>
        <w:t>leur</w:t>
      </w:r>
      <w:proofErr w:type="gramEnd"/>
      <w:r>
        <w:rPr>
          <w:lang w:val="fr-FR"/>
        </w:rPr>
        <w:t xml:space="preserve"> nettoyage préalable (détection d’anomalies)</w:t>
      </w:r>
    </w:p>
    <w:p w14:paraId="6BD86904" w14:textId="6A5CA052" w:rsidR="000220EA" w:rsidRDefault="000220EA" w:rsidP="000220EA">
      <w:pPr>
        <w:pStyle w:val="Content"/>
        <w:numPr>
          <w:ilvl w:val="0"/>
          <w:numId w:val="1"/>
        </w:numPr>
        <w:rPr>
          <w:lang w:val="fr-FR"/>
        </w:rPr>
      </w:pPr>
      <w:proofErr w:type="gramStart"/>
      <w:r>
        <w:rPr>
          <w:lang w:val="fr-FR"/>
        </w:rPr>
        <w:t>leur</w:t>
      </w:r>
      <w:proofErr w:type="gramEnd"/>
      <w:r>
        <w:rPr>
          <w:lang w:val="fr-FR"/>
        </w:rPr>
        <w:t xml:space="preserve"> transfert sur un SGBD (Système de Gestion de Base de Données) adéquat en données structurées</w:t>
      </w:r>
    </w:p>
    <w:p w14:paraId="7E7F64E5" w14:textId="3529F89A" w:rsidR="00D620FA" w:rsidRDefault="00D620FA" w:rsidP="000220EA">
      <w:pPr>
        <w:pStyle w:val="Content"/>
        <w:numPr>
          <w:ilvl w:val="0"/>
          <w:numId w:val="1"/>
        </w:numPr>
        <w:rPr>
          <w:lang w:val="fr-FR"/>
        </w:rPr>
      </w:pPr>
      <w:proofErr w:type="gramStart"/>
      <w:r>
        <w:rPr>
          <w:lang w:val="fr-FR"/>
        </w:rPr>
        <w:t>la</w:t>
      </w:r>
      <w:proofErr w:type="gramEnd"/>
      <w:r>
        <w:rPr>
          <w:lang w:val="fr-FR"/>
        </w:rPr>
        <w:t xml:space="preserve"> récupération de jeux de données complémentaires</w:t>
      </w:r>
    </w:p>
    <w:p w14:paraId="6841B3A4" w14:textId="17C24E67" w:rsidR="000220EA" w:rsidRDefault="000220EA" w:rsidP="000220EA">
      <w:pPr>
        <w:pStyle w:val="Content"/>
        <w:numPr>
          <w:ilvl w:val="0"/>
          <w:numId w:val="1"/>
        </w:numPr>
        <w:rPr>
          <w:lang w:val="fr-FR"/>
        </w:rPr>
      </w:pPr>
      <w:proofErr w:type="gramStart"/>
      <w:r>
        <w:rPr>
          <w:lang w:val="fr-FR"/>
        </w:rPr>
        <w:t>l’établissement</w:t>
      </w:r>
      <w:proofErr w:type="gramEnd"/>
      <w:r>
        <w:rPr>
          <w:lang w:val="fr-FR"/>
        </w:rPr>
        <w:t xml:space="preserve"> de statistiques</w:t>
      </w:r>
      <w:r w:rsidR="00BE7100">
        <w:rPr>
          <w:lang w:val="fr-FR"/>
        </w:rPr>
        <w:t xml:space="preserve"> et graphiques</w:t>
      </w:r>
      <w:r w:rsidR="00A30E18">
        <w:rPr>
          <w:lang w:val="fr-FR"/>
        </w:rPr>
        <w:t xml:space="preserve"> pertinents</w:t>
      </w:r>
    </w:p>
    <w:p w14:paraId="3B9577B7" w14:textId="15F4E90D" w:rsidR="000220EA" w:rsidRDefault="000220EA" w:rsidP="000220EA">
      <w:pPr>
        <w:pStyle w:val="Content"/>
        <w:numPr>
          <w:ilvl w:val="0"/>
          <w:numId w:val="1"/>
        </w:numPr>
        <w:rPr>
          <w:lang w:val="fr-FR"/>
        </w:rPr>
      </w:pPr>
      <w:proofErr w:type="gramStart"/>
      <w:r>
        <w:rPr>
          <w:lang w:val="fr-FR"/>
        </w:rPr>
        <w:t>leur</w:t>
      </w:r>
      <w:proofErr w:type="gramEnd"/>
      <w:r>
        <w:rPr>
          <w:lang w:val="fr-FR"/>
        </w:rPr>
        <w:t xml:space="preserve"> exploitation via une interface simplifiée</w:t>
      </w:r>
    </w:p>
    <w:p w14:paraId="6E763C6A" w14:textId="39FC4AD8" w:rsidR="00A30E18" w:rsidRDefault="00A30E18" w:rsidP="000220EA">
      <w:pPr>
        <w:pStyle w:val="Content"/>
        <w:numPr>
          <w:ilvl w:val="0"/>
          <w:numId w:val="1"/>
        </w:numPr>
        <w:rPr>
          <w:lang w:val="fr-FR"/>
        </w:rPr>
      </w:pPr>
      <w:proofErr w:type="gramStart"/>
      <w:r>
        <w:rPr>
          <w:lang w:val="fr-FR"/>
        </w:rPr>
        <w:t>la</w:t>
      </w:r>
      <w:proofErr w:type="gramEnd"/>
      <w:r>
        <w:rPr>
          <w:lang w:val="fr-FR"/>
        </w:rPr>
        <w:t xml:space="preserve"> mise en avant de facteurs significatifs de performance et d’optimisation </w:t>
      </w:r>
    </w:p>
    <w:p w14:paraId="701E78DA" w14:textId="77777777" w:rsidR="000220EA" w:rsidRDefault="000220EA" w:rsidP="000220EA">
      <w:pPr>
        <w:pStyle w:val="Content"/>
        <w:rPr>
          <w:lang w:val="fr-FR"/>
        </w:rPr>
      </w:pPr>
    </w:p>
    <w:p w14:paraId="7CA63AB8" w14:textId="4B4F57C9" w:rsidR="000220EA" w:rsidRPr="000220EA" w:rsidRDefault="000220EA" w:rsidP="00D620FA">
      <w:pPr>
        <w:pStyle w:val="Content"/>
        <w:rPr>
          <w:lang w:val="fr-FR"/>
        </w:rPr>
      </w:pPr>
      <w:r>
        <w:rPr>
          <w:lang w:val="fr-FR"/>
        </w:rPr>
        <w:t>Nous n’assurons pas l’exploitation ni la maintenance du projet. De même, nous laissons la charge à la CACPL de l’hébergement du service et de sa sécurisation, de la disposition du serveur dédié et de sa configuration, et des éventuels transferts vers d’autres solutions logicielles</w:t>
      </w:r>
      <w:r w:rsidR="00D620FA">
        <w:rPr>
          <w:lang w:val="fr-FR"/>
        </w:rPr>
        <w:t>.</w:t>
      </w:r>
    </w:p>
    <w:p w14:paraId="5C25A1C6" w14:textId="5FED2FAC" w:rsidR="001A2997" w:rsidRPr="000F2421" w:rsidRDefault="001A2997">
      <w:pPr>
        <w:rPr>
          <w:lang w:val="fr-FR"/>
        </w:rPr>
      </w:pPr>
    </w:p>
    <w:tbl>
      <w:tblPr>
        <w:tblW w:w="9999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99"/>
      </w:tblGrid>
      <w:tr w:rsidR="00DF027C" w:rsidRPr="00FC71CC" w14:paraId="3C409878" w14:textId="77777777" w:rsidTr="00DF027C">
        <w:trPr>
          <w:trHeight w:val="5931"/>
        </w:trPr>
        <w:tc>
          <w:tcPr>
            <w:tcW w:w="9999" w:type="dxa"/>
          </w:tcPr>
          <w:p w14:paraId="379D0049" w14:textId="100934E2" w:rsidR="001A2997" w:rsidRDefault="001A2997" w:rsidP="00172DB3">
            <w:pPr>
              <w:pStyle w:val="Heading1"/>
              <w:spacing w:after="240"/>
              <w:rPr>
                <w:lang w:val="fr-FR"/>
              </w:rPr>
            </w:pPr>
            <w:r w:rsidRPr="001A2997">
              <w:rPr>
                <w:lang w:val="fr-FR"/>
              </w:rPr>
              <w:lastRenderedPageBreak/>
              <w:t>C</w:t>
            </w:r>
            <w:r>
              <w:rPr>
                <w:lang w:val="fr-FR"/>
              </w:rPr>
              <w:t>ritères d’évaluation</w:t>
            </w:r>
          </w:p>
          <w:p w14:paraId="1B5DBE58" w14:textId="77777777" w:rsidR="000220EA" w:rsidRDefault="000220EA" w:rsidP="000220EA">
            <w:pPr>
              <w:pStyle w:val="Content"/>
              <w:rPr>
                <w:lang w:val="fr-FR"/>
              </w:rPr>
            </w:pPr>
            <w:r>
              <w:rPr>
                <w:lang w:val="fr-FR"/>
              </w:rPr>
              <w:t>Le nettoyage préalable des données devra être approuvé manuellement après l’observation du jeu de données modifié.</w:t>
            </w:r>
          </w:p>
          <w:p w14:paraId="1ED084B7" w14:textId="77777777" w:rsidR="00DD34EB" w:rsidRDefault="000220EA" w:rsidP="000220EA">
            <w:pPr>
              <w:pStyle w:val="Content"/>
              <w:rPr>
                <w:lang w:val="fr-FR"/>
              </w:rPr>
            </w:pPr>
            <w:r>
              <w:rPr>
                <w:lang w:val="fr-FR"/>
              </w:rPr>
              <w:t xml:space="preserve">Le passage vers le SGBD sera terminé une fois l’intégralité des données transférées </w:t>
            </w:r>
            <w:r w:rsidR="00DD34EB">
              <w:rPr>
                <w:lang w:val="fr-FR"/>
              </w:rPr>
              <w:t>et leur restitution garantie. Ces données sont accessibles via des requêtes SQL.</w:t>
            </w:r>
          </w:p>
          <w:p w14:paraId="108841D5" w14:textId="77777777" w:rsidR="00DD34EB" w:rsidRDefault="00DD34EB" w:rsidP="000220EA">
            <w:pPr>
              <w:pStyle w:val="Content"/>
              <w:rPr>
                <w:lang w:val="fr-FR"/>
              </w:rPr>
            </w:pPr>
            <w:r>
              <w:rPr>
                <w:lang w:val="fr-FR"/>
              </w:rPr>
              <w:t>Les graphiques sont validés visuellement après vérification de la correspondance avec les données de la base de données.</w:t>
            </w:r>
          </w:p>
          <w:p w14:paraId="52666B1C" w14:textId="2165CC2A" w:rsidR="000220EA" w:rsidRDefault="00DD34EB" w:rsidP="000220EA">
            <w:pPr>
              <w:pStyle w:val="Content"/>
              <w:rPr>
                <w:lang w:val="fr-FR"/>
              </w:rPr>
            </w:pPr>
            <w:r>
              <w:rPr>
                <w:lang w:val="fr-FR"/>
              </w:rPr>
              <w:t>L’interface sera testée sur différentes saisies d’informations, voire testée en condition réelle par le personnel de la CACPL pour confirmer la solution finale.</w:t>
            </w:r>
          </w:p>
          <w:p w14:paraId="1A684810" w14:textId="675F1406" w:rsidR="00BB5AB3" w:rsidRDefault="00BB5AB3" w:rsidP="00BB5AB3">
            <w:pPr>
              <w:pStyle w:val="Content"/>
              <w:rPr>
                <w:lang w:val="fr-FR"/>
              </w:rPr>
            </w:pPr>
          </w:p>
          <w:p w14:paraId="459027FC" w14:textId="77777777" w:rsidR="00A2393A" w:rsidRPr="001A2997" w:rsidRDefault="00A2393A" w:rsidP="00BB5AB3">
            <w:pPr>
              <w:pStyle w:val="Content"/>
              <w:rPr>
                <w:lang w:val="fr-FR"/>
              </w:rPr>
            </w:pPr>
          </w:p>
          <w:p w14:paraId="1D20C14B" w14:textId="2DA142CA" w:rsidR="001A2997" w:rsidRDefault="001A2997" w:rsidP="00172DB3">
            <w:pPr>
              <w:pStyle w:val="Heading1"/>
              <w:spacing w:after="240"/>
              <w:rPr>
                <w:lang w:val="fr-FR"/>
              </w:rPr>
            </w:pPr>
            <w:r>
              <w:rPr>
                <w:lang w:val="fr-FR"/>
              </w:rPr>
              <w:t>Conditions opérationnelles</w:t>
            </w:r>
          </w:p>
          <w:p w14:paraId="45396AE6" w14:textId="158A4569" w:rsidR="00A2393A" w:rsidRDefault="00BB5AB3" w:rsidP="0088106B">
            <w:pPr>
              <w:pStyle w:val="Content"/>
              <w:rPr>
                <w:lang w:val="fr-FR"/>
              </w:rPr>
            </w:pPr>
            <w:r>
              <w:rPr>
                <w:lang w:val="fr-FR"/>
              </w:rPr>
              <w:t>Dans le cadre de ce stage, le langage de programmation Python sera utilisé en association avec Jinja 2 pour la visualisation des données. La base de données MySQL sera exploitée.</w:t>
            </w:r>
          </w:p>
          <w:p w14:paraId="74959539" w14:textId="298AA1DF" w:rsidR="0088106B" w:rsidRDefault="0088106B" w:rsidP="0088106B">
            <w:pPr>
              <w:pStyle w:val="Content"/>
              <w:rPr>
                <w:lang w:val="fr-FR"/>
              </w:rPr>
            </w:pPr>
          </w:p>
          <w:p w14:paraId="4670ACB9" w14:textId="6B9EFE56" w:rsidR="0088106B" w:rsidRDefault="0088106B" w:rsidP="0088106B">
            <w:pPr>
              <w:pStyle w:val="Content"/>
              <w:rPr>
                <w:lang w:val="fr-FR"/>
              </w:rPr>
            </w:pPr>
          </w:p>
          <w:p w14:paraId="4B76E97D" w14:textId="77777777" w:rsidR="0088106B" w:rsidRDefault="0088106B" w:rsidP="0088106B">
            <w:pPr>
              <w:pStyle w:val="Content"/>
              <w:rPr>
                <w:lang w:val="fr-FR"/>
              </w:rPr>
            </w:pPr>
          </w:p>
          <w:p w14:paraId="0CA42CBF" w14:textId="70569906" w:rsidR="001A2997" w:rsidRDefault="001A2997" w:rsidP="00172DB3">
            <w:pPr>
              <w:pStyle w:val="Heading1"/>
              <w:spacing w:after="240"/>
              <w:rPr>
                <w:lang w:val="fr-FR"/>
              </w:rPr>
            </w:pPr>
            <w:r>
              <w:rPr>
                <w:lang w:val="fr-FR"/>
              </w:rPr>
              <w:t>Méthodologie</w:t>
            </w:r>
          </w:p>
          <w:p w14:paraId="3F49961A" w14:textId="7D6EE867" w:rsidR="00BB5AB3" w:rsidRPr="001A2997" w:rsidRDefault="00BB5AB3" w:rsidP="00BB5AB3">
            <w:pPr>
              <w:pStyle w:val="Content"/>
              <w:rPr>
                <w:lang w:val="fr-FR"/>
              </w:rPr>
            </w:pPr>
            <w:r>
              <w:rPr>
                <w:lang w:val="fr-FR"/>
              </w:rPr>
              <w:t>L’approche Merise sera privilégiée pour la conception de la base de données.</w:t>
            </w:r>
          </w:p>
          <w:p w14:paraId="5F8494C4" w14:textId="77777777" w:rsidR="00A2393A" w:rsidRDefault="00A2393A" w:rsidP="00172DB3">
            <w:pPr>
              <w:pStyle w:val="Heading1"/>
              <w:spacing w:after="240"/>
              <w:rPr>
                <w:lang w:val="fr-FR"/>
              </w:rPr>
            </w:pPr>
          </w:p>
          <w:p w14:paraId="09CA2596" w14:textId="77777777" w:rsidR="00A2393A" w:rsidRDefault="00A2393A" w:rsidP="00172DB3">
            <w:pPr>
              <w:pStyle w:val="Heading1"/>
              <w:spacing w:after="240"/>
              <w:rPr>
                <w:lang w:val="fr-FR"/>
              </w:rPr>
            </w:pPr>
          </w:p>
          <w:p w14:paraId="3816DD1C" w14:textId="77777777" w:rsidR="00A2393A" w:rsidRDefault="00A2393A" w:rsidP="00172DB3">
            <w:pPr>
              <w:pStyle w:val="Heading1"/>
              <w:spacing w:after="240"/>
              <w:rPr>
                <w:lang w:val="fr-FR"/>
              </w:rPr>
            </w:pPr>
          </w:p>
          <w:p w14:paraId="10AB26DE" w14:textId="602D59A8" w:rsidR="001A2997" w:rsidRDefault="001A2997" w:rsidP="00172DB3">
            <w:pPr>
              <w:pStyle w:val="Heading1"/>
              <w:spacing w:after="240"/>
              <w:rPr>
                <w:lang w:val="fr-FR"/>
              </w:rPr>
            </w:pPr>
            <w:r>
              <w:rPr>
                <w:lang w:val="fr-FR"/>
              </w:rPr>
              <w:lastRenderedPageBreak/>
              <w:t>Planning</w:t>
            </w:r>
          </w:p>
          <w:p w14:paraId="60450C8C" w14:textId="7AA48931" w:rsidR="00337F3D" w:rsidRDefault="00337F3D" w:rsidP="00337F3D">
            <w:pPr>
              <w:pStyle w:val="Content"/>
              <w:rPr>
                <w:lang w:val="fr-FR"/>
              </w:rPr>
            </w:pPr>
            <w:r>
              <w:rPr>
                <w:lang w:val="fr-FR"/>
              </w:rPr>
              <w:t>Voici un calendrier prévisionnel raisonnable :</w:t>
            </w:r>
          </w:p>
          <w:p w14:paraId="22C9BFD6" w14:textId="1F1F84C5" w:rsidR="000F2421" w:rsidRDefault="00337F3D" w:rsidP="00337F3D">
            <w:pPr>
              <w:pStyle w:val="Content"/>
              <w:numPr>
                <w:ilvl w:val="0"/>
                <w:numId w:val="1"/>
              </w:numPr>
              <w:rPr>
                <w:lang w:val="fr-FR"/>
              </w:rPr>
            </w:pPr>
            <w:r w:rsidRPr="000F2421">
              <w:rPr>
                <w:lang w:val="fr-FR"/>
              </w:rPr>
              <w:t xml:space="preserve">Semaine 1 : </w:t>
            </w:r>
            <w:r w:rsidR="000F2421" w:rsidRPr="000F2421">
              <w:rPr>
                <w:lang w:val="fr-FR"/>
              </w:rPr>
              <w:t xml:space="preserve">formalisation du contexte et des attentes, établissement du cahier des charges, de la chronologie des activités et de leur répartition </w:t>
            </w:r>
            <w:r w:rsidR="000F2421">
              <w:rPr>
                <w:lang w:val="fr-FR"/>
              </w:rPr>
              <w:t>et organisation des environnements et méthodologies de travail</w:t>
            </w:r>
          </w:p>
          <w:p w14:paraId="69CD7704" w14:textId="3A295AB7" w:rsidR="00337F3D" w:rsidRPr="000F2421" w:rsidRDefault="00337F3D" w:rsidP="00337F3D">
            <w:pPr>
              <w:pStyle w:val="Content"/>
              <w:numPr>
                <w:ilvl w:val="0"/>
                <w:numId w:val="1"/>
              </w:numPr>
              <w:rPr>
                <w:lang w:val="fr-FR"/>
              </w:rPr>
            </w:pPr>
            <w:r w:rsidRPr="000F2421">
              <w:rPr>
                <w:lang w:val="fr-FR"/>
              </w:rPr>
              <w:t>Semaine 2 :</w:t>
            </w:r>
            <w:r w:rsidR="000F2421" w:rsidRPr="000F2421">
              <w:rPr>
                <w:lang w:val="fr-FR"/>
              </w:rPr>
              <w:t xml:space="preserve"> exploitation des jeux de données fournis et</w:t>
            </w:r>
            <w:r w:rsidR="000F2421">
              <w:rPr>
                <w:lang w:val="fr-FR"/>
              </w:rPr>
              <w:t xml:space="preserve"> recherche de données complémentaires, </w:t>
            </w:r>
            <w:r w:rsidR="000F2421" w:rsidRPr="000F2421">
              <w:rPr>
                <w:lang w:val="fr-FR"/>
              </w:rPr>
              <w:t>transfert vers une base de données</w:t>
            </w:r>
            <w:r w:rsidR="00904680">
              <w:rPr>
                <w:lang w:val="fr-FR"/>
              </w:rPr>
              <w:t xml:space="preserve"> et création des premières statistiques</w:t>
            </w:r>
          </w:p>
          <w:p w14:paraId="595F20D3" w14:textId="2AEE6C06" w:rsidR="00337F3D" w:rsidRDefault="00337F3D" w:rsidP="00337F3D">
            <w:pPr>
              <w:pStyle w:val="Content"/>
              <w:numPr>
                <w:ilvl w:val="0"/>
                <w:numId w:val="1"/>
              </w:numPr>
              <w:rPr>
                <w:lang w:val="fr-FR"/>
              </w:rPr>
            </w:pPr>
            <w:r>
              <w:rPr>
                <w:lang w:val="fr-FR"/>
              </w:rPr>
              <w:t>Semaine 3 :</w:t>
            </w:r>
            <w:r w:rsidR="000F2421">
              <w:rPr>
                <w:lang w:val="fr-FR"/>
              </w:rPr>
              <w:t xml:space="preserve"> création de l’interface graphique de visualisation et de manipulation des données</w:t>
            </w:r>
            <w:r w:rsidR="00904680">
              <w:rPr>
                <w:lang w:val="fr-FR"/>
              </w:rPr>
              <w:t xml:space="preserve">, du tableau de bord associé </w:t>
            </w:r>
            <w:r w:rsidR="000F2421">
              <w:rPr>
                <w:lang w:val="fr-FR"/>
              </w:rPr>
              <w:t>et création du service accessible à distance</w:t>
            </w:r>
          </w:p>
          <w:p w14:paraId="4C9CF3C5" w14:textId="4CC0BE7C" w:rsidR="00DF027C" w:rsidRPr="005B13C5" w:rsidRDefault="00337F3D" w:rsidP="00DF027C">
            <w:pPr>
              <w:pStyle w:val="Content"/>
              <w:numPr>
                <w:ilvl w:val="0"/>
                <w:numId w:val="1"/>
              </w:numPr>
              <w:rPr>
                <w:lang w:val="fr-FR"/>
              </w:rPr>
            </w:pPr>
            <w:r>
              <w:rPr>
                <w:lang w:val="fr-FR"/>
              </w:rPr>
              <w:t>Semaine 4 :</w:t>
            </w:r>
            <w:r w:rsidR="000F2421">
              <w:rPr>
                <w:lang w:val="fr-FR"/>
              </w:rPr>
              <w:t xml:space="preserve"> analyse</w:t>
            </w:r>
            <w:r w:rsidR="00904680">
              <w:rPr>
                <w:lang w:val="fr-FR"/>
              </w:rPr>
              <w:t xml:space="preserve"> et mesure des indicateurs de performance et d’optimisation</w:t>
            </w:r>
          </w:p>
        </w:tc>
      </w:tr>
      <w:tr w:rsidR="00337F3D" w:rsidRPr="00FC71CC" w14:paraId="7C5418E9" w14:textId="77777777" w:rsidTr="00DF027C">
        <w:trPr>
          <w:trHeight w:val="5931"/>
        </w:trPr>
        <w:tc>
          <w:tcPr>
            <w:tcW w:w="9999" w:type="dxa"/>
          </w:tcPr>
          <w:p w14:paraId="61E3D44A" w14:textId="77777777" w:rsidR="00337F3D" w:rsidRPr="00487D5A" w:rsidRDefault="00337F3D" w:rsidP="001A2997">
            <w:pPr>
              <w:pStyle w:val="Heading1"/>
              <w:rPr>
                <w:lang w:val="fr-FR"/>
              </w:rPr>
            </w:pPr>
          </w:p>
        </w:tc>
      </w:tr>
    </w:tbl>
    <w:p w14:paraId="15260D83" w14:textId="77777777" w:rsidR="0087605E" w:rsidRPr="00487D5A" w:rsidRDefault="0087605E" w:rsidP="00DF027C">
      <w:pPr>
        <w:rPr>
          <w:lang w:val="fr-FR"/>
        </w:rPr>
      </w:pPr>
    </w:p>
    <w:sectPr w:rsidR="0087605E" w:rsidRPr="00487D5A" w:rsidSect="00DF027C">
      <w:headerReference w:type="default" r:id="rId10"/>
      <w:footerReference w:type="default" r:id="rId11"/>
      <w:pgSz w:w="12240" w:h="15840"/>
      <w:pgMar w:top="720" w:right="1152" w:bottom="720" w:left="1152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0B280C" w14:textId="77777777" w:rsidR="001954D3" w:rsidRDefault="001954D3">
      <w:r>
        <w:separator/>
      </w:r>
    </w:p>
    <w:p w14:paraId="350C1E8A" w14:textId="77777777" w:rsidR="001954D3" w:rsidRDefault="001954D3"/>
  </w:endnote>
  <w:endnote w:type="continuationSeparator" w:id="0">
    <w:p w14:paraId="6A1106C4" w14:textId="77777777" w:rsidR="001954D3" w:rsidRDefault="001954D3">
      <w:r>
        <w:continuationSeparator/>
      </w:r>
    </w:p>
    <w:p w14:paraId="2A3D8038" w14:textId="77777777" w:rsidR="001954D3" w:rsidRDefault="001954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287489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569AFC" w14:textId="77777777" w:rsidR="00DF027C" w:rsidRDefault="00DF02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571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D8481FA" w14:textId="77777777" w:rsidR="00DF027C" w:rsidRDefault="00DF02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EB382F" w14:textId="77777777" w:rsidR="001954D3" w:rsidRDefault="001954D3">
      <w:r>
        <w:separator/>
      </w:r>
    </w:p>
    <w:p w14:paraId="67D75ACF" w14:textId="77777777" w:rsidR="001954D3" w:rsidRDefault="001954D3"/>
  </w:footnote>
  <w:footnote w:type="continuationSeparator" w:id="0">
    <w:p w14:paraId="2A26ECB8" w14:textId="77777777" w:rsidR="001954D3" w:rsidRDefault="001954D3">
      <w:r>
        <w:continuationSeparator/>
      </w:r>
    </w:p>
    <w:p w14:paraId="325410DB" w14:textId="77777777" w:rsidR="001954D3" w:rsidRDefault="001954D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990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9990"/>
    </w:tblGrid>
    <w:tr w:rsidR="00D077E9" w14:paraId="5569916F" w14:textId="77777777" w:rsidTr="00D077E9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7B71BCEC" w14:textId="77777777" w:rsidR="00D077E9" w:rsidRDefault="00D077E9">
          <w:pPr>
            <w:pStyle w:val="Header"/>
          </w:pPr>
        </w:p>
      </w:tc>
    </w:tr>
  </w:tbl>
  <w:p w14:paraId="4DFD3826" w14:textId="77777777" w:rsidR="00D077E9" w:rsidRDefault="00D077E9" w:rsidP="00D077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BA566E"/>
    <w:multiLevelType w:val="hybridMultilevel"/>
    <w:tmpl w:val="26C49836"/>
    <w:lvl w:ilvl="0" w:tplc="E43A4C0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497"/>
    <w:rsid w:val="000220EA"/>
    <w:rsid w:val="0002482E"/>
    <w:rsid w:val="00050324"/>
    <w:rsid w:val="000A0150"/>
    <w:rsid w:val="000E63C9"/>
    <w:rsid w:val="000F2421"/>
    <w:rsid w:val="00130E9D"/>
    <w:rsid w:val="00150A6D"/>
    <w:rsid w:val="00172DB3"/>
    <w:rsid w:val="00185B35"/>
    <w:rsid w:val="00191541"/>
    <w:rsid w:val="001954D3"/>
    <w:rsid w:val="001A2997"/>
    <w:rsid w:val="001D0497"/>
    <w:rsid w:val="001F2BC8"/>
    <w:rsid w:val="001F5F6B"/>
    <w:rsid w:val="00243EBC"/>
    <w:rsid w:val="00246A35"/>
    <w:rsid w:val="00260160"/>
    <w:rsid w:val="00284348"/>
    <w:rsid w:val="002F51F5"/>
    <w:rsid w:val="00312137"/>
    <w:rsid w:val="00330359"/>
    <w:rsid w:val="0033762F"/>
    <w:rsid w:val="00337F3D"/>
    <w:rsid w:val="00350D72"/>
    <w:rsid w:val="00366C7E"/>
    <w:rsid w:val="00384EA3"/>
    <w:rsid w:val="003A39A1"/>
    <w:rsid w:val="003C2191"/>
    <w:rsid w:val="003D3863"/>
    <w:rsid w:val="004110DE"/>
    <w:rsid w:val="0044085A"/>
    <w:rsid w:val="00487D5A"/>
    <w:rsid w:val="004A49AA"/>
    <w:rsid w:val="004B21A5"/>
    <w:rsid w:val="004F17E7"/>
    <w:rsid w:val="005037F0"/>
    <w:rsid w:val="00516A86"/>
    <w:rsid w:val="005275F6"/>
    <w:rsid w:val="005410C5"/>
    <w:rsid w:val="00572102"/>
    <w:rsid w:val="005B13C5"/>
    <w:rsid w:val="005F1BB0"/>
    <w:rsid w:val="00656C4D"/>
    <w:rsid w:val="006E5716"/>
    <w:rsid w:val="007302B3"/>
    <w:rsid w:val="00730733"/>
    <w:rsid w:val="00730E3A"/>
    <w:rsid w:val="00736AAF"/>
    <w:rsid w:val="00765B2A"/>
    <w:rsid w:val="00783A34"/>
    <w:rsid w:val="007C6B52"/>
    <w:rsid w:val="007D16C5"/>
    <w:rsid w:val="00862FE4"/>
    <w:rsid w:val="0086389A"/>
    <w:rsid w:val="0087605E"/>
    <w:rsid w:val="0088106B"/>
    <w:rsid w:val="008A572A"/>
    <w:rsid w:val="008B1FEE"/>
    <w:rsid w:val="00903C32"/>
    <w:rsid w:val="00904680"/>
    <w:rsid w:val="00916B16"/>
    <w:rsid w:val="009173B9"/>
    <w:rsid w:val="0093335D"/>
    <w:rsid w:val="0093613E"/>
    <w:rsid w:val="00943026"/>
    <w:rsid w:val="00966B81"/>
    <w:rsid w:val="009C7720"/>
    <w:rsid w:val="009F467A"/>
    <w:rsid w:val="00A2393A"/>
    <w:rsid w:val="00A23AFA"/>
    <w:rsid w:val="00A30E18"/>
    <w:rsid w:val="00A31B3E"/>
    <w:rsid w:val="00A532F3"/>
    <w:rsid w:val="00A777F8"/>
    <w:rsid w:val="00A8489E"/>
    <w:rsid w:val="00AB1A89"/>
    <w:rsid w:val="00AC29F3"/>
    <w:rsid w:val="00B231E5"/>
    <w:rsid w:val="00B94B6E"/>
    <w:rsid w:val="00BB5AB3"/>
    <w:rsid w:val="00BE7100"/>
    <w:rsid w:val="00C02B87"/>
    <w:rsid w:val="00C4086D"/>
    <w:rsid w:val="00CA1896"/>
    <w:rsid w:val="00CB1716"/>
    <w:rsid w:val="00CB5B28"/>
    <w:rsid w:val="00CD6951"/>
    <w:rsid w:val="00CF5371"/>
    <w:rsid w:val="00D0323A"/>
    <w:rsid w:val="00D0559F"/>
    <w:rsid w:val="00D05D92"/>
    <w:rsid w:val="00D077E9"/>
    <w:rsid w:val="00D42CB7"/>
    <w:rsid w:val="00D5413D"/>
    <w:rsid w:val="00D570A9"/>
    <w:rsid w:val="00D620FA"/>
    <w:rsid w:val="00D70D02"/>
    <w:rsid w:val="00D76664"/>
    <w:rsid w:val="00D770C7"/>
    <w:rsid w:val="00D86945"/>
    <w:rsid w:val="00D90290"/>
    <w:rsid w:val="00DD152F"/>
    <w:rsid w:val="00DD34EB"/>
    <w:rsid w:val="00DE213F"/>
    <w:rsid w:val="00DF027C"/>
    <w:rsid w:val="00E00A32"/>
    <w:rsid w:val="00E22ACD"/>
    <w:rsid w:val="00E620B0"/>
    <w:rsid w:val="00E818F0"/>
    <w:rsid w:val="00E81B40"/>
    <w:rsid w:val="00EF555B"/>
    <w:rsid w:val="00F027BB"/>
    <w:rsid w:val="00F11DCF"/>
    <w:rsid w:val="00F162EA"/>
    <w:rsid w:val="00F52D27"/>
    <w:rsid w:val="00F83527"/>
    <w:rsid w:val="00FC71CC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E9B700"/>
  <w15:docId w15:val="{8075680F-F348-4E1D-BC8E-227A8A3FF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rPr>
      <w:b w:val="0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DefaultParagraphFont"/>
    <w:link w:val="Content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487D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87D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87D5A"/>
    <w:rPr>
      <w:rFonts w:eastAsiaTheme="minorEastAsia"/>
      <w:b/>
      <w:color w:val="082A75" w:themeColor="text2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87D5A"/>
    <w:rPr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87D5A"/>
    <w:rPr>
      <w:rFonts w:eastAsiaTheme="minorEastAsia"/>
      <w:b/>
      <w:bCs/>
      <w:color w:val="082A75" w:themeColor="text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tho\AppData\Roaming\Microsoft\Templates\Report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57B2B26ED154BAAAB13B486300790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5CBCEC-9C32-496A-95D4-B095738E2259}"/>
      </w:docPartPr>
      <w:docPartBody>
        <w:p w:rsidR="00CD5045" w:rsidRDefault="009D2604">
          <w:pPr>
            <w:pStyle w:val="257B2B26ED154BAAAB13B486300790BB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</w:rPr>
            <w:t>October 4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604"/>
    <w:rsid w:val="009D2604"/>
    <w:rsid w:val="00A0681D"/>
    <w:rsid w:val="00A353A5"/>
    <w:rsid w:val="00A66D04"/>
    <w:rsid w:val="00B64531"/>
    <w:rsid w:val="00BD681A"/>
    <w:rsid w:val="00CD5045"/>
    <w:rsid w:val="00E47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2"/>
    <w:rPr>
      <w:caps/>
      <w:color w:val="44546A" w:themeColor="text2"/>
      <w:spacing w:val="20"/>
      <w:sz w:val="32"/>
      <w:lang w:val="en-US" w:eastAsia="en-US"/>
    </w:rPr>
  </w:style>
  <w:style w:type="paragraph" w:customStyle="1" w:styleId="257B2B26ED154BAAAB13B486300790BB">
    <w:name w:val="257B2B26ED154BAAAB13B486300790B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6A2DAD-862A-4C46-BEAE-0A184BFBA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</Template>
  <TotalTime>957</TotalTime>
  <Pages>4</Pages>
  <Words>492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Anthony Jacquemin</dc:creator>
  <cp:keywords/>
  <cp:lastModifiedBy>Anthony Jacquemin</cp:lastModifiedBy>
  <cp:revision>15</cp:revision>
  <cp:lastPrinted>2020-10-05T05:47:00Z</cp:lastPrinted>
  <dcterms:created xsi:type="dcterms:W3CDTF">2020-10-04T17:11:00Z</dcterms:created>
  <dcterms:modified xsi:type="dcterms:W3CDTF">2021-01-07T20:02:00Z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