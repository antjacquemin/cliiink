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564942"/>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564942"/>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0E5DC3FD" w:rsidR="001213EA" w:rsidRPr="00F17B73" w:rsidRDefault="001213EA">
          <w:pPr>
            <w:pStyle w:val="TOCHeading"/>
            <w:rPr>
              <w:lang w:val="fr-FR"/>
            </w:rPr>
          </w:pPr>
          <w:r w:rsidRPr="00F17B73">
            <w:rPr>
              <w:lang w:val="fr-FR"/>
            </w:rPr>
            <w:t xml:space="preserve">Table </w:t>
          </w:r>
          <w:r w:rsidR="005442E9">
            <w:rPr>
              <w:lang w:val="fr-FR"/>
            </w:rPr>
            <w:t>des matières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33DECD44" w14:textId="0D7A2BE9" w:rsidR="00812CE1" w:rsidRPr="000C4AB4" w:rsidRDefault="001213EA">
          <w:pPr>
            <w:pStyle w:val="TOC1"/>
            <w:tabs>
              <w:tab w:val="right" w:leader="dot" w:pos="9926"/>
            </w:tabs>
            <w:rPr>
              <w:noProof/>
              <w:lang w:val="fr-FR"/>
            </w:rPr>
          </w:pPr>
          <w:r w:rsidRPr="00053744">
            <w:fldChar w:fldCharType="begin"/>
          </w:r>
          <w:r w:rsidRPr="00F17B73">
            <w:rPr>
              <w:lang w:val="fr-FR"/>
            </w:rPr>
            <w:instrText xml:space="preserve"> TOC \o "1-3" \h \z \u </w:instrText>
          </w:r>
          <w:r w:rsidRPr="00053744">
            <w:fldChar w:fldCharType="separate"/>
          </w:r>
        </w:p>
        <w:p w14:paraId="05757DDA" w14:textId="2C391A86" w:rsidR="00812CE1" w:rsidRDefault="00812CE1">
          <w:pPr>
            <w:pStyle w:val="TOC1"/>
            <w:tabs>
              <w:tab w:val="right" w:leader="dot" w:pos="9926"/>
            </w:tabs>
            <w:rPr>
              <w:noProof/>
              <w:color w:val="auto"/>
              <w:sz w:val="22"/>
              <w:lang w:val="fr-FR" w:eastAsia="fr-FR"/>
            </w:rPr>
          </w:pPr>
          <w:r w:rsidRPr="000C4AB4">
            <w:rPr>
              <w:rStyle w:val="Hyperlink"/>
              <w:noProof/>
              <w:color w:val="auto"/>
              <w:u w:val="none"/>
              <w:lang w:val="fr-FR"/>
            </w:rPr>
            <w:t>Mémoire</w:t>
          </w:r>
          <w:r w:rsidR="005442E9">
            <w:rPr>
              <w:rStyle w:val="Hyperlink"/>
              <w:noProof/>
              <w:color w:val="auto"/>
              <w:u w:val="none"/>
              <w:lang w:val="fr-FR"/>
            </w:rPr>
            <w:t xml:space="preserve"> </w:t>
          </w:r>
          <w:hyperlink r:id="rId10" w:anchor="_Toc61564942" w:history="1">
            <w:r w:rsidRPr="000C4AB4">
              <w:rPr>
                <w:rStyle w:val="Hyperlink"/>
                <w:noProof/>
                <w:lang w:val="fr-FR"/>
              </w:rPr>
              <w:t>Anthony JACQUEMIN</w:t>
            </w:r>
            <w:r w:rsidRPr="000C4AB4">
              <w:rPr>
                <w:noProof/>
                <w:webHidden/>
                <w:lang w:val="fr-FR"/>
              </w:rPr>
              <w:tab/>
            </w:r>
            <w:r>
              <w:rPr>
                <w:noProof/>
                <w:webHidden/>
              </w:rPr>
              <w:fldChar w:fldCharType="begin"/>
            </w:r>
            <w:r w:rsidRPr="000C4AB4">
              <w:rPr>
                <w:noProof/>
                <w:webHidden/>
                <w:lang w:val="fr-FR"/>
              </w:rPr>
              <w:instrText xml:space="preserve"> PAGEREF _Toc61564942 \h </w:instrText>
            </w:r>
            <w:r>
              <w:rPr>
                <w:noProof/>
                <w:webHidden/>
              </w:rPr>
            </w:r>
            <w:r>
              <w:rPr>
                <w:noProof/>
                <w:webHidden/>
              </w:rPr>
              <w:fldChar w:fldCharType="separate"/>
            </w:r>
            <w:r w:rsidR="003063F6">
              <w:rPr>
                <w:noProof/>
                <w:webHidden/>
                <w:lang w:val="fr-FR"/>
              </w:rPr>
              <w:t>1</w:t>
            </w:r>
            <w:r>
              <w:rPr>
                <w:noProof/>
                <w:webHidden/>
              </w:rPr>
              <w:fldChar w:fldCharType="end"/>
            </w:r>
          </w:hyperlink>
        </w:p>
        <w:p w14:paraId="0769C700" w14:textId="40EAB059" w:rsidR="00812CE1" w:rsidRDefault="00B520D3">
          <w:pPr>
            <w:pStyle w:val="TOC2"/>
            <w:tabs>
              <w:tab w:val="right" w:leader="dot" w:pos="9926"/>
            </w:tabs>
            <w:rPr>
              <w:noProof/>
              <w:color w:val="auto"/>
              <w:sz w:val="22"/>
              <w:lang w:val="fr-FR" w:eastAsia="fr-FR"/>
            </w:rPr>
          </w:pPr>
          <w:hyperlink w:anchor="_Toc61564943" w:history="1">
            <w:r w:rsidR="00812CE1" w:rsidRPr="008E3DF7">
              <w:rPr>
                <w:rStyle w:val="Hyperlink"/>
                <w:noProof/>
                <w:lang w:val="fr-FR"/>
              </w:rPr>
              <w:t>Etat de l’art</w:t>
            </w:r>
            <w:r w:rsidR="00812CE1">
              <w:rPr>
                <w:noProof/>
                <w:webHidden/>
              </w:rPr>
              <w:tab/>
            </w:r>
            <w:r w:rsidR="00812CE1">
              <w:rPr>
                <w:noProof/>
                <w:webHidden/>
              </w:rPr>
              <w:fldChar w:fldCharType="begin"/>
            </w:r>
            <w:r w:rsidR="00812CE1">
              <w:rPr>
                <w:noProof/>
                <w:webHidden/>
              </w:rPr>
              <w:instrText xml:space="preserve"> PAGEREF _Toc61564943 \h </w:instrText>
            </w:r>
            <w:r w:rsidR="00812CE1">
              <w:rPr>
                <w:noProof/>
                <w:webHidden/>
              </w:rPr>
            </w:r>
            <w:r w:rsidR="00812CE1">
              <w:rPr>
                <w:noProof/>
                <w:webHidden/>
              </w:rPr>
              <w:fldChar w:fldCharType="separate"/>
            </w:r>
            <w:r w:rsidR="003063F6">
              <w:rPr>
                <w:noProof/>
                <w:webHidden/>
              </w:rPr>
              <w:t>4</w:t>
            </w:r>
            <w:r w:rsidR="00812CE1">
              <w:rPr>
                <w:noProof/>
                <w:webHidden/>
              </w:rPr>
              <w:fldChar w:fldCharType="end"/>
            </w:r>
          </w:hyperlink>
        </w:p>
        <w:p w14:paraId="00040453" w14:textId="65522DFB" w:rsidR="00812CE1" w:rsidRDefault="00B520D3">
          <w:pPr>
            <w:pStyle w:val="TOC2"/>
            <w:tabs>
              <w:tab w:val="right" w:leader="dot" w:pos="9926"/>
            </w:tabs>
            <w:rPr>
              <w:noProof/>
              <w:color w:val="auto"/>
              <w:sz w:val="22"/>
              <w:lang w:val="fr-FR" w:eastAsia="fr-FR"/>
            </w:rPr>
          </w:pPr>
          <w:hyperlink w:anchor="_Toc61564944" w:history="1">
            <w:r w:rsidR="00812CE1" w:rsidRPr="008E3DF7">
              <w:rPr>
                <w:rStyle w:val="Hyperlink"/>
                <w:noProof/>
                <w:lang w:val="fr-FR"/>
              </w:rPr>
              <w:t>Préambule</w:t>
            </w:r>
            <w:r w:rsidR="00812CE1">
              <w:rPr>
                <w:noProof/>
                <w:webHidden/>
              </w:rPr>
              <w:tab/>
            </w:r>
            <w:r w:rsidR="00812CE1">
              <w:rPr>
                <w:noProof/>
                <w:webHidden/>
              </w:rPr>
              <w:fldChar w:fldCharType="begin"/>
            </w:r>
            <w:r w:rsidR="00812CE1">
              <w:rPr>
                <w:noProof/>
                <w:webHidden/>
              </w:rPr>
              <w:instrText xml:space="preserve"> PAGEREF _Toc61564944 \h </w:instrText>
            </w:r>
            <w:r w:rsidR="00812CE1">
              <w:rPr>
                <w:noProof/>
                <w:webHidden/>
              </w:rPr>
            </w:r>
            <w:r w:rsidR="00812CE1">
              <w:rPr>
                <w:noProof/>
                <w:webHidden/>
              </w:rPr>
              <w:fldChar w:fldCharType="separate"/>
            </w:r>
            <w:r w:rsidR="003063F6">
              <w:rPr>
                <w:noProof/>
                <w:webHidden/>
              </w:rPr>
              <w:t>7</w:t>
            </w:r>
            <w:r w:rsidR="00812CE1">
              <w:rPr>
                <w:noProof/>
                <w:webHidden/>
              </w:rPr>
              <w:fldChar w:fldCharType="end"/>
            </w:r>
          </w:hyperlink>
        </w:p>
        <w:p w14:paraId="352695E8" w14:textId="45CB47DA" w:rsidR="00812CE1" w:rsidRDefault="00B520D3">
          <w:pPr>
            <w:pStyle w:val="TOC2"/>
            <w:tabs>
              <w:tab w:val="right" w:leader="dot" w:pos="9926"/>
            </w:tabs>
            <w:rPr>
              <w:noProof/>
              <w:color w:val="auto"/>
              <w:sz w:val="22"/>
              <w:lang w:val="fr-FR" w:eastAsia="fr-FR"/>
            </w:rPr>
          </w:pPr>
          <w:hyperlink w:anchor="_Toc61564945" w:history="1">
            <w:r w:rsidR="00812CE1" w:rsidRPr="008E3DF7">
              <w:rPr>
                <w:rStyle w:val="Hyperlink"/>
                <w:noProof/>
                <w:lang w:val="fr-FR"/>
              </w:rPr>
              <w:t>Projet de stage : Cliiink</w:t>
            </w:r>
            <w:r w:rsidR="00812CE1">
              <w:rPr>
                <w:noProof/>
                <w:webHidden/>
              </w:rPr>
              <w:tab/>
            </w:r>
            <w:r w:rsidR="00812CE1">
              <w:rPr>
                <w:noProof/>
                <w:webHidden/>
              </w:rPr>
              <w:fldChar w:fldCharType="begin"/>
            </w:r>
            <w:r w:rsidR="00812CE1">
              <w:rPr>
                <w:noProof/>
                <w:webHidden/>
              </w:rPr>
              <w:instrText xml:space="preserve"> PAGEREF _Toc61564945 \h </w:instrText>
            </w:r>
            <w:r w:rsidR="00812CE1">
              <w:rPr>
                <w:noProof/>
                <w:webHidden/>
              </w:rPr>
            </w:r>
            <w:r w:rsidR="00812CE1">
              <w:rPr>
                <w:noProof/>
                <w:webHidden/>
              </w:rPr>
              <w:fldChar w:fldCharType="separate"/>
            </w:r>
            <w:r w:rsidR="003063F6">
              <w:rPr>
                <w:noProof/>
                <w:webHidden/>
              </w:rPr>
              <w:t>8</w:t>
            </w:r>
            <w:r w:rsidR="00812CE1">
              <w:rPr>
                <w:noProof/>
                <w:webHidden/>
              </w:rPr>
              <w:fldChar w:fldCharType="end"/>
            </w:r>
          </w:hyperlink>
        </w:p>
        <w:p w14:paraId="2451B023" w14:textId="1549FBB8" w:rsidR="00812CE1" w:rsidRDefault="00B520D3">
          <w:pPr>
            <w:pStyle w:val="TOC3"/>
            <w:tabs>
              <w:tab w:val="right" w:leader="dot" w:pos="9926"/>
            </w:tabs>
            <w:rPr>
              <w:noProof/>
              <w:color w:val="auto"/>
              <w:sz w:val="22"/>
              <w:lang w:val="fr-FR" w:eastAsia="fr-FR"/>
            </w:rPr>
          </w:pPr>
          <w:hyperlink w:anchor="_Toc61564946" w:history="1">
            <w:r w:rsidR="00812CE1" w:rsidRPr="008E3DF7">
              <w:rPr>
                <w:rStyle w:val="Hyperlink"/>
                <w:noProof/>
                <w:lang w:val="fr-FR"/>
              </w:rPr>
              <w:t>Contexte</w:t>
            </w:r>
            <w:r w:rsidR="00812CE1">
              <w:rPr>
                <w:noProof/>
                <w:webHidden/>
              </w:rPr>
              <w:tab/>
            </w:r>
            <w:r w:rsidR="00812CE1">
              <w:rPr>
                <w:noProof/>
                <w:webHidden/>
              </w:rPr>
              <w:fldChar w:fldCharType="begin"/>
            </w:r>
            <w:r w:rsidR="00812CE1">
              <w:rPr>
                <w:noProof/>
                <w:webHidden/>
              </w:rPr>
              <w:instrText xml:space="preserve"> PAGEREF _Toc61564946 \h </w:instrText>
            </w:r>
            <w:r w:rsidR="00812CE1">
              <w:rPr>
                <w:noProof/>
                <w:webHidden/>
              </w:rPr>
            </w:r>
            <w:r w:rsidR="00812CE1">
              <w:rPr>
                <w:noProof/>
                <w:webHidden/>
              </w:rPr>
              <w:fldChar w:fldCharType="separate"/>
            </w:r>
            <w:r w:rsidR="003063F6">
              <w:rPr>
                <w:noProof/>
                <w:webHidden/>
              </w:rPr>
              <w:t>8</w:t>
            </w:r>
            <w:r w:rsidR="00812CE1">
              <w:rPr>
                <w:noProof/>
                <w:webHidden/>
              </w:rPr>
              <w:fldChar w:fldCharType="end"/>
            </w:r>
          </w:hyperlink>
        </w:p>
        <w:p w14:paraId="6CDF019F" w14:textId="1126F290" w:rsidR="00812CE1" w:rsidRDefault="00B520D3">
          <w:pPr>
            <w:pStyle w:val="TOC3"/>
            <w:tabs>
              <w:tab w:val="right" w:leader="dot" w:pos="9926"/>
            </w:tabs>
            <w:rPr>
              <w:noProof/>
              <w:color w:val="auto"/>
              <w:sz w:val="22"/>
              <w:lang w:val="fr-FR" w:eastAsia="fr-FR"/>
            </w:rPr>
          </w:pPr>
          <w:hyperlink w:anchor="_Toc61564947" w:history="1">
            <w:r w:rsidR="00812CE1" w:rsidRPr="008E3DF7">
              <w:rPr>
                <w:rStyle w:val="Hyperlink"/>
                <w:noProof/>
                <w:lang w:val="fr-FR"/>
              </w:rPr>
              <w:t>Planification et gestion</w:t>
            </w:r>
            <w:r w:rsidR="00812CE1">
              <w:rPr>
                <w:noProof/>
                <w:webHidden/>
              </w:rPr>
              <w:tab/>
            </w:r>
            <w:r w:rsidR="00812CE1">
              <w:rPr>
                <w:noProof/>
                <w:webHidden/>
              </w:rPr>
              <w:fldChar w:fldCharType="begin"/>
            </w:r>
            <w:r w:rsidR="00812CE1">
              <w:rPr>
                <w:noProof/>
                <w:webHidden/>
              </w:rPr>
              <w:instrText xml:space="preserve"> PAGEREF _Toc61564947 \h </w:instrText>
            </w:r>
            <w:r w:rsidR="00812CE1">
              <w:rPr>
                <w:noProof/>
                <w:webHidden/>
              </w:rPr>
            </w:r>
            <w:r w:rsidR="00812CE1">
              <w:rPr>
                <w:noProof/>
                <w:webHidden/>
              </w:rPr>
              <w:fldChar w:fldCharType="separate"/>
            </w:r>
            <w:r w:rsidR="003063F6">
              <w:rPr>
                <w:noProof/>
                <w:webHidden/>
              </w:rPr>
              <w:t>12</w:t>
            </w:r>
            <w:r w:rsidR="00812CE1">
              <w:rPr>
                <w:noProof/>
                <w:webHidden/>
              </w:rPr>
              <w:fldChar w:fldCharType="end"/>
            </w:r>
          </w:hyperlink>
        </w:p>
        <w:p w14:paraId="424E1D38" w14:textId="547517E6" w:rsidR="00812CE1" w:rsidRDefault="00B520D3">
          <w:pPr>
            <w:pStyle w:val="TOC3"/>
            <w:tabs>
              <w:tab w:val="right" w:leader="dot" w:pos="9926"/>
            </w:tabs>
            <w:rPr>
              <w:noProof/>
              <w:color w:val="auto"/>
              <w:sz w:val="22"/>
              <w:lang w:val="fr-FR" w:eastAsia="fr-FR"/>
            </w:rPr>
          </w:pPr>
          <w:hyperlink w:anchor="_Toc61564948" w:history="1">
            <w:r w:rsidR="00812CE1" w:rsidRPr="008E3DF7">
              <w:rPr>
                <w:rStyle w:val="Hyperlink"/>
                <w:noProof/>
                <w:lang w:val="fr-FR"/>
              </w:rPr>
              <w:t>Analyse et modélisation</w:t>
            </w:r>
            <w:r w:rsidR="00812CE1">
              <w:rPr>
                <w:noProof/>
                <w:webHidden/>
              </w:rPr>
              <w:tab/>
            </w:r>
            <w:r w:rsidR="00812CE1">
              <w:rPr>
                <w:noProof/>
                <w:webHidden/>
              </w:rPr>
              <w:fldChar w:fldCharType="begin"/>
            </w:r>
            <w:r w:rsidR="00812CE1">
              <w:rPr>
                <w:noProof/>
                <w:webHidden/>
              </w:rPr>
              <w:instrText xml:space="preserve"> PAGEREF _Toc61564948 \h </w:instrText>
            </w:r>
            <w:r w:rsidR="00812CE1">
              <w:rPr>
                <w:noProof/>
                <w:webHidden/>
              </w:rPr>
            </w:r>
            <w:r w:rsidR="00812CE1">
              <w:rPr>
                <w:noProof/>
                <w:webHidden/>
              </w:rPr>
              <w:fldChar w:fldCharType="separate"/>
            </w:r>
            <w:r w:rsidR="003063F6">
              <w:rPr>
                <w:noProof/>
                <w:webHidden/>
              </w:rPr>
              <w:t>17</w:t>
            </w:r>
            <w:r w:rsidR="00812CE1">
              <w:rPr>
                <w:noProof/>
                <w:webHidden/>
              </w:rPr>
              <w:fldChar w:fldCharType="end"/>
            </w:r>
          </w:hyperlink>
        </w:p>
        <w:p w14:paraId="49C3D784" w14:textId="6B9B779A" w:rsidR="00812CE1" w:rsidRDefault="00B520D3">
          <w:pPr>
            <w:pStyle w:val="TOC3"/>
            <w:tabs>
              <w:tab w:val="right" w:leader="dot" w:pos="9926"/>
            </w:tabs>
            <w:rPr>
              <w:noProof/>
              <w:color w:val="auto"/>
              <w:sz w:val="22"/>
              <w:lang w:val="fr-FR" w:eastAsia="fr-FR"/>
            </w:rPr>
          </w:pPr>
          <w:hyperlink w:anchor="_Toc61564949" w:history="1">
            <w:r w:rsidR="00812CE1" w:rsidRPr="008E3DF7">
              <w:rPr>
                <w:rStyle w:val="Hyperlink"/>
                <w:noProof/>
                <w:lang w:val="fr-FR"/>
              </w:rPr>
              <w:t>Base de données</w:t>
            </w:r>
            <w:r w:rsidR="00812CE1">
              <w:rPr>
                <w:noProof/>
                <w:webHidden/>
              </w:rPr>
              <w:tab/>
            </w:r>
            <w:r w:rsidR="00812CE1">
              <w:rPr>
                <w:noProof/>
                <w:webHidden/>
              </w:rPr>
              <w:fldChar w:fldCharType="begin"/>
            </w:r>
            <w:r w:rsidR="00812CE1">
              <w:rPr>
                <w:noProof/>
                <w:webHidden/>
              </w:rPr>
              <w:instrText xml:space="preserve"> PAGEREF _Toc61564949 \h </w:instrText>
            </w:r>
            <w:r w:rsidR="00812CE1">
              <w:rPr>
                <w:noProof/>
                <w:webHidden/>
              </w:rPr>
            </w:r>
            <w:r w:rsidR="00812CE1">
              <w:rPr>
                <w:noProof/>
                <w:webHidden/>
              </w:rPr>
              <w:fldChar w:fldCharType="separate"/>
            </w:r>
            <w:r w:rsidR="003063F6">
              <w:rPr>
                <w:noProof/>
                <w:webHidden/>
              </w:rPr>
              <w:t>20</w:t>
            </w:r>
            <w:r w:rsidR="00812CE1">
              <w:rPr>
                <w:noProof/>
                <w:webHidden/>
              </w:rPr>
              <w:fldChar w:fldCharType="end"/>
            </w:r>
          </w:hyperlink>
        </w:p>
        <w:p w14:paraId="792FCB8D" w14:textId="5F16F64B" w:rsidR="00812CE1" w:rsidRDefault="00B520D3">
          <w:pPr>
            <w:pStyle w:val="TOC3"/>
            <w:tabs>
              <w:tab w:val="right" w:leader="dot" w:pos="9926"/>
            </w:tabs>
            <w:rPr>
              <w:noProof/>
              <w:color w:val="auto"/>
              <w:sz w:val="22"/>
              <w:lang w:val="fr-FR" w:eastAsia="fr-FR"/>
            </w:rPr>
          </w:pPr>
          <w:hyperlink w:anchor="_Toc61564950" w:history="1">
            <w:r w:rsidR="00812CE1" w:rsidRPr="008E3DF7">
              <w:rPr>
                <w:rStyle w:val="Hyperlink"/>
                <w:noProof/>
                <w:lang w:val="fr-FR"/>
              </w:rPr>
              <w:t>Data visualisation</w:t>
            </w:r>
            <w:r w:rsidR="00812CE1">
              <w:rPr>
                <w:noProof/>
                <w:webHidden/>
              </w:rPr>
              <w:tab/>
            </w:r>
            <w:r w:rsidR="00812CE1">
              <w:rPr>
                <w:noProof/>
                <w:webHidden/>
              </w:rPr>
              <w:fldChar w:fldCharType="begin"/>
            </w:r>
            <w:r w:rsidR="00812CE1">
              <w:rPr>
                <w:noProof/>
                <w:webHidden/>
              </w:rPr>
              <w:instrText xml:space="preserve"> PAGEREF _Toc61564950 \h </w:instrText>
            </w:r>
            <w:r w:rsidR="00812CE1">
              <w:rPr>
                <w:noProof/>
                <w:webHidden/>
              </w:rPr>
            </w:r>
            <w:r w:rsidR="00812CE1">
              <w:rPr>
                <w:noProof/>
                <w:webHidden/>
              </w:rPr>
              <w:fldChar w:fldCharType="separate"/>
            </w:r>
            <w:r w:rsidR="003063F6">
              <w:rPr>
                <w:noProof/>
                <w:webHidden/>
              </w:rPr>
              <w:t>22</w:t>
            </w:r>
            <w:r w:rsidR="00812CE1">
              <w:rPr>
                <w:noProof/>
                <w:webHidden/>
              </w:rPr>
              <w:fldChar w:fldCharType="end"/>
            </w:r>
          </w:hyperlink>
        </w:p>
        <w:p w14:paraId="39A0CFF1" w14:textId="2C9D81A4" w:rsidR="00812CE1" w:rsidRDefault="00B520D3">
          <w:pPr>
            <w:pStyle w:val="TOC3"/>
            <w:tabs>
              <w:tab w:val="right" w:leader="dot" w:pos="9926"/>
            </w:tabs>
            <w:rPr>
              <w:noProof/>
              <w:color w:val="auto"/>
              <w:sz w:val="22"/>
              <w:lang w:val="fr-FR" w:eastAsia="fr-FR"/>
            </w:rPr>
          </w:pPr>
          <w:hyperlink w:anchor="_Toc61564951" w:history="1">
            <w:r w:rsidR="00812CE1" w:rsidRPr="008E3DF7">
              <w:rPr>
                <w:rStyle w:val="Hyperlink"/>
                <w:noProof/>
                <w:lang w:val="fr-FR"/>
              </w:rPr>
              <w:t>Géovisualisation</w:t>
            </w:r>
            <w:r w:rsidR="00812CE1">
              <w:rPr>
                <w:noProof/>
                <w:webHidden/>
              </w:rPr>
              <w:tab/>
            </w:r>
            <w:r w:rsidR="00812CE1">
              <w:rPr>
                <w:noProof/>
                <w:webHidden/>
              </w:rPr>
              <w:fldChar w:fldCharType="begin"/>
            </w:r>
            <w:r w:rsidR="00812CE1">
              <w:rPr>
                <w:noProof/>
                <w:webHidden/>
              </w:rPr>
              <w:instrText xml:space="preserve"> PAGEREF _Toc61564951 \h </w:instrText>
            </w:r>
            <w:r w:rsidR="00812CE1">
              <w:rPr>
                <w:noProof/>
                <w:webHidden/>
              </w:rPr>
            </w:r>
            <w:r w:rsidR="00812CE1">
              <w:rPr>
                <w:noProof/>
                <w:webHidden/>
              </w:rPr>
              <w:fldChar w:fldCharType="separate"/>
            </w:r>
            <w:r w:rsidR="003063F6">
              <w:rPr>
                <w:noProof/>
                <w:webHidden/>
              </w:rPr>
              <w:t>29</w:t>
            </w:r>
            <w:r w:rsidR="00812CE1">
              <w:rPr>
                <w:noProof/>
                <w:webHidden/>
              </w:rPr>
              <w:fldChar w:fldCharType="end"/>
            </w:r>
          </w:hyperlink>
        </w:p>
        <w:p w14:paraId="695623CB" w14:textId="11AE805F" w:rsidR="00812CE1" w:rsidRDefault="00B520D3">
          <w:pPr>
            <w:pStyle w:val="TOC3"/>
            <w:tabs>
              <w:tab w:val="right" w:leader="dot" w:pos="9926"/>
            </w:tabs>
            <w:rPr>
              <w:noProof/>
              <w:color w:val="auto"/>
              <w:sz w:val="22"/>
              <w:lang w:val="fr-FR" w:eastAsia="fr-FR"/>
            </w:rPr>
          </w:pPr>
          <w:hyperlink w:anchor="_Toc61564952" w:history="1">
            <w:r w:rsidR="00812CE1" w:rsidRPr="008E3DF7">
              <w:rPr>
                <w:rStyle w:val="Hyperlink"/>
                <w:noProof/>
                <w:lang w:val="fr-FR"/>
              </w:rPr>
              <w:t>Tableau de bord</w:t>
            </w:r>
            <w:r w:rsidR="00812CE1">
              <w:rPr>
                <w:noProof/>
                <w:webHidden/>
              </w:rPr>
              <w:tab/>
            </w:r>
            <w:r w:rsidR="00812CE1">
              <w:rPr>
                <w:noProof/>
                <w:webHidden/>
              </w:rPr>
              <w:fldChar w:fldCharType="begin"/>
            </w:r>
            <w:r w:rsidR="00812CE1">
              <w:rPr>
                <w:noProof/>
                <w:webHidden/>
              </w:rPr>
              <w:instrText xml:space="preserve"> PAGEREF _Toc61564952 \h </w:instrText>
            </w:r>
            <w:r w:rsidR="00812CE1">
              <w:rPr>
                <w:noProof/>
                <w:webHidden/>
              </w:rPr>
            </w:r>
            <w:r w:rsidR="00812CE1">
              <w:rPr>
                <w:noProof/>
                <w:webHidden/>
              </w:rPr>
              <w:fldChar w:fldCharType="separate"/>
            </w:r>
            <w:r w:rsidR="003063F6">
              <w:rPr>
                <w:noProof/>
                <w:webHidden/>
              </w:rPr>
              <w:t>32</w:t>
            </w:r>
            <w:r w:rsidR="00812CE1">
              <w:rPr>
                <w:noProof/>
                <w:webHidden/>
              </w:rPr>
              <w:fldChar w:fldCharType="end"/>
            </w:r>
          </w:hyperlink>
        </w:p>
        <w:p w14:paraId="28A81B62" w14:textId="287F7F87" w:rsidR="00812CE1" w:rsidRDefault="00B520D3">
          <w:pPr>
            <w:pStyle w:val="TOC3"/>
            <w:tabs>
              <w:tab w:val="right" w:leader="dot" w:pos="9926"/>
            </w:tabs>
            <w:rPr>
              <w:noProof/>
              <w:color w:val="auto"/>
              <w:sz w:val="22"/>
              <w:lang w:val="fr-FR" w:eastAsia="fr-FR"/>
            </w:rPr>
          </w:pPr>
          <w:hyperlink w:anchor="_Toc61564953" w:history="1">
            <w:r w:rsidR="00812CE1" w:rsidRPr="008E3DF7">
              <w:rPr>
                <w:rStyle w:val="Hyperlink"/>
                <w:noProof/>
                <w:lang w:val="fr-FR"/>
              </w:rPr>
              <w:t>Conclusion</w:t>
            </w:r>
            <w:r w:rsidR="00812CE1">
              <w:rPr>
                <w:noProof/>
                <w:webHidden/>
              </w:rPr>
              <w:tab/>
            </w:r>
            <w:r w:rsidR="00812CE1">
              <w:rPr>
                <w:noProof/>
                <w:webHidden/>
              </w:rPr>
              <w:fldChar w:fldCharType="begin"/>
            </w:r>
            <w:r w:rsidR="00812CE1">
              <w:rPr>
                <w:noProof/>
                <w:webHidden/>
              </w:rPr>
              <w:instrText xml:space="preserve"> PAGEREF _Toc61564953 \h </w:instrText>
            </w:r>
            <w:r w:rsidR="00812CE1">
              <w:rPr>
                <w:noProof/>
                <w:webHidden/>
              </w:rPr>
            </w:r>
            <w:r w:rsidR="00812CE1">
              <w:rPr>
                <w:noProof/>
                <w:webHidden/>
              </w:rPr>
              <w:fldChar w:fldCharType="separate"/>
            </w:r>
            <w:r w:rsidR="003063F6">
              <w:rPr>
                <w:noProof/>
                <w:webHidden/>
              </w:rPr>
              <w:t>33</w:t>
            </w:r>
            <w:r w:rsidR="00812CE1">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564943"/>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the world's most valuable resource is no longer oil,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551A71AE" w:rsidR="00400BAD" w:rsidRPr="00053744" w:rsidRDefault="00AD0FFC"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fortunes du début du 20</w:t>
      </w:r>
      <w:r w:rsidRPr="00053744">
        <w:rPr>
          <w:color w:val="auto"/>
          <w:vertAlign w:val="superscript"/>
          <w:lang w:val="fr-FR"/>
        </w:rPr>
        <w:t>ème</w:t>
      </w:r>
      <w:r w:rsidRPr="00053744">
        <w:rPr>
          <w:color w:val="auto"/>
          <w:lang w:val="fr-FR"/>
        </w:rPr>
        <w:t xml:space="preserve"> siècle, composées de magnats du pétrole tel Rock</w:t>
      </w:r>
      <w:r w:rsidR="000C4AB4">
        <w:rPr>
          <w:color w:val="auto"/>
          <w:lang w:val="fr-FR"/>
        </w:rPr>
        <w:t>e</w:t>
      </w:r>
      <w:r w:rsidRPr="00053744">
        <w:rPr>
          <w:color w:val="auto"/>
          <w:lang w:val="fr-FR"/>
        </w:rPr>
        <w:t>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proofErr w:type="gramStart"/>
      <w:r w:rsidRPr="00053744">
        <w:rPr>
          <w:color w:val="auto"/>
          <w:lang w:val="fr-FR"/>
        </w:rPr>
        <w:t>c</w:t>
      </w:r>
      <w:r w:rsidR="00CF56AD" w:rsidRPr="00053744">
        <w:rPr>
          <w:color w:val="auto"/>
          <w:lang w:val="fr-FR"/>
        </w:rPr>
        <w:t>ette</w:t>
      </w:r>
      <w:proofErr w:type="gramEnd"/>
      <w:r w:rsidR="00CF56AD" w:rsidRPr="00053744">
        <w:rPr>
          <w:color w:val="auto"/>
          <w:lang w:val="fr-FR"/>
        </w:rPr>
        <w:t xml:space="preserv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r w:rsidRPr="00053744">
        <w:rPr>
          <w:color w:val="auto"/>
          <w:lang w:val="fr-FR"/>
        </w:rPr>
        <w:t xml:space="preserve">des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r w:rsidRPr="00053744">
        <w:rPr>
          <w:color w:val="auto"/>
          <w:lang w:val="fr-FR"/>
        </w:rPr>
        <w:t>la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r w:rsidRPr="00053744">
        <w:rPr>
          <w:color w:val="auto"/>
          <w:lang w:val="fr-FR"/>
        </w:rPr>
        <w:t>tel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72881253"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w:t>
      </w:r>
      <w:r w:rsidR="000C4AB4">
        <w:rPr>
          <w:color w:val="auto"/>
          <w:lang w:val="fr-FR"/>
        </w:rPr>
        <w:t>,</w:t>
      </w:r>
      <w:r w:rsidRPr="00053744">
        <w:rPr>
          <w:color w:val="auto"/>
          <w:lang w:val="fr-FR"/>
        </w:rPr>
        <w:t xml:space="preserve">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literacy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r w:rsidRPr="00053744">
        <w:rPr>
          <w:color w:val="auto"/>
          <w:lang w:val="fr-FR"/>
        </w:rPr>
        <w:t>la collecte et le traitement avec des métiers de Data Architect ou Data Engineer dans le cadre de données clients ou d’historique</w:t>
      </w:r>
      <w:r w:rsidR="00AD0FFC" w:rsidRPr="00053744">
        <w:rPr>
          <w:color w:val="auto"/>
          <w:lang w:val="fr-FR"/>
        </w:rPr>
        <w:t xml:space="preserve"> des cours de prix (et respectivement Big Data Architect et Big Data Engineer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r w:rsidRPr="00053744">
        <w:rPr>
          <w:color w:val="auto"/>
          <w:lang w:val="fr-FR"/>
        </w:rPr>
        <w:t>la gestion et le stockage des données avec le métier de Database Administrator</w:t>
      </w:r>
    </w:p>
    <w:p w14:paraId="53069A4B" w14:textId="08047ECF"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l’analyse de données et l’extraction de facteurs pertinents ou </w:t>
      </w:r>
      <w:r w:rsidRPr="00053744">
        <w:rPr>
          <w:i/>
          <w:iCs/>
          <w:color w:val="auto"/>
          <w:lang w:val="fr-FR"/>
        </w:rPr>
        <w:t>insights</w:t>
      </w:r>
      <w:r w:rsidRPr="00053744">
        <w:rPr>
          <w:color w:val="auto"/>
          <w:lang w:val="fr-FR"/>
        </w:rPr>
        <w:t xml:space="preserve"> avec établissement de tableaux de bord ou </w:t>
      </w:r>
      <w:r w:rsidRPr="00053744">
        <w:rPr>
          <w:i/>
          <w:iCs/>
          <w:color w:val="auto"/>
          <w:lang w:val="fr-FR"/>
        </w:rPr>
        <w:t>dashboards</w:t>
      </w:r>
      <w:r w:rsidRPr="00053744">
        <w:rPr>
          <w:color w:val="auto"/>
          <w:lang w:val="fr-FR"/>
        </w:rPr>
        <w:t xml:space="preserve"> dans un cadre de Business Intelligence ave</w:t>
      </w:r>
      <w:r w:rsidR="000C4AB4">
        <w:rPr>
          <w:color w:val="auto"/>
          <w:lang w:val="fr-FR"/>
        </w:rPr>
        <w:t>c</w:t>
      </w:r>
      <w:r w:rsidRPr="00053744">
        <w:rPr>
          <w:color w:val="auto"/>
          <w:lang w:val="fr-FR"/>
        </w:rPr>
        <w:t xml:space="preserve"> des métiers de BI Analyst, BI Consultant ou BI Developer</w:t>
      </w:r>
    </w:p>
    <w:p w14:paraId="0C615998" w14:textId="14048B2C" w:rsidR="00EA7272" w:rsidRPr="00053744" w:rsidRDefault="00EA7272" w:rsidP="00736818">
      <w:pPr>
        <w:pStyle w:val="ListParagraph"/>
        <w:numPr>
          <w:ilvl w:val="0"/>
          <w:numId w:val="1"/>
        </w:numPr>
        <w:spacing w:after="200"/>
        <w:rPr>
          <w:color w:val="auto"/>
          <w:lang w:val="fr-FR"/>
        </w:rPr>
      </w:pPr>
      <w:r w:rsidRPr="00053744">
        <w:rPr>
          <w:color w:val="auto"/>
          <w:lang w:val="fr-FR"/>
        </w:rPr>
        <w:t>l’établissement de prédictions par des méthodes statistiques dans le cadre de détermination d’expérience utilisateur ou de prévisions de vente avec des postes de Data Analyst ou Data Scientist, ce dernier étant amené aussi à utiliser l’intelligence artificielle, plus spécifique au Machine Learning Engineer,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r w:rsidRPr="00053744">
        <w:rPr>
          <w:color w:val="auto"/>
          <w:lang w:val="fr-FR"/>
        </w:rPr>
        <w:t xml:space="preserve">des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Data Protection Officer</w:t>
      </w:r>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r>
        <w:rPr>
          <w:color w:val="auto"/>
          <w:lang w:val="fr-FR"/>
        </w:rPr>
        <w:t>les</w:t>
      </w:r>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r w:rsidR="009D52B4" w:rsidRPr="009D545D">
        <w:rPr>
          <w:color w:val="auto"/>
          <w:lang w:val="fr-FR"/>
        </w:rPr>
        <w:t>ActInSpace)</w:t>
      </w:r>
    </w:p>
    <w:p w14:paraId="57EFAA58" w14:textId="77777777" w:rsidR="00FD0C01" w:rsidRDefault="00FD0C01" w:rsidP="009B659E">
      <w:pPr>
        <w:pStyle w:val="ListParagraph"/>
        <w:numPr>
          <w:ilvl w:val="0"/>
          <w:numId w:val="1"/>
        </w:numPr>
        <w:spacing w:after="200"/>
        <w:rPr>
          <w:color w:val="auto"/>
          <w:lang w:val="fr-FR"/>
        </w:rPr>
      </w:pPr>
      <w:r w:rsidRPr="00FD0C01">
        <w:rPr>
          <w:color w:val="auto"/>
          <w:lang w:val="fr-FR"/>
        </w:rPr>
        <w:t xml:space="preserve">l’analyse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r>
        <w:rPr>
          <w:color w:val="auto"/>
          <w:lang w:val="fr-FR"/>
        </w:rPr>
        <w:t>l</w:t>
      </w:r>
      <w:r w:rsidR="009024E3" w:rsidRPr="00FD0C01">
        <w:rPr>
          <w:color w:val="auto"/>
          <w:lang w:val="fr-FR"/>
        </w:rPr>
        <w:t>es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564944"/>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Cliiink recoupe l’ensemble des compétences vues au cours de la formation, même s’il n’est pas aussi avancé que certains projets sur certains aspects (par exemple le projet de stage Perrenot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r w:rsidR="00B520D3">
        <w:fldChar w:fldCharType="begin"/>
      </w:r>
      <w:r w:rsidR="00B520D3" w:rsidRPr="00856186">
        <w:rPr>
          <w:lang w:val="fr-FR"/>
        </w:rPr>
        <w:instrText xml:space="preserve"> HYPERLINK "https</w:instrText>
      </w:r>
      <w:r w:rsidR="00B520D3" w:rsidRPr="00856186">
        <w:rPr>
          <w:lang w:val="fr-FR"/>
        </w:rPr>
        <w:instrText xml:space="preserve">://github.com/antjacquemin/cliiink" </w:instrText>
      </w:r>
      <w:r w:rsidR="00B520D3">
        <w:fldChar w:fldCharType="separate"/>
      </w:r>
      <w:r w:rsidR="00C35888" w:rsidRPr="00AB4D0F">
        <w:rPr>
          <w:rStyle w:val="Hyperlink"/>
          <w:lang w:val="fr-FR"/>
        </w:rPr>
        <w:t>https://github.com/antjacquemin/cliiink</w:t>
      </w:r>
      <w:r w:rsidR="00B520D3">
        <w:rPr>
          <w:rStyle w:val="Hyperlink"/>
          <w:lang w:val="fr-FR"/>
        </w:rPr>
        <w:fldChar w:fldCharType="end"/>
      </w:r>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r w:rsidR="00B520D3">
        <w:fldChar w:fldCharType="begin"/>
      </w:r>
      <w:r w:rsidR="00B520D3" w:rsidRPr="00856186">
        <w:rPr>
          <w:lang w:val="fr-FR"/>
        </w:rPr>
        <w:instrText xml:space="preserve"> HYPERLINK "https://github.com/antjacquemin/cliiinkv0" </w:instrText>
      </w:r>
      <w:r w:rsidR="00B520D3">
        <w:fldChar w:fldCharType="separate"/>
      </w:r>
      <w:r w:rsidR="00C35888" w:rsidRPr="00AB4D0F">
        <w:rPr>
          <w:rStyle w:val="Hyperlink"/>
          <w:lang w:val="fr-FR"/>
        </w:rPr>
        <w:t>https://github.com/antjacquemin/cliiinkv0</w:t>
      </w:r>
      <w:r w:rsidR="00B520D3">
        <w:rPr>
          <w:rStyle w:val="Hyperlink"/>
          <w:lang w:val="fr-FR"/>
        </w:rPr>
        <w:fldChar w:fldCharType="end"/>
      </w:r>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r w:rsidRPr="00053744">
        <w:rPr>
          <w:lang w:val="fr-FR"/>
        </w:rPr>
        <w:t xml:space="preserve">bdd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r w:rsidRPr="00053744">
        <w:rPr>
          <w:lang w:val="fr-FR"/>
        </w:rPr>
        <w:t>data</w:t>
      </w:r>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r w:rsidRPr="00053744">
        <w:rPr>
          <w:lang w:val="fr-FR"/>
        </w:rPr>
        <w:t>doc</w:t>
      </w:r>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r w:rsidRPr="00053744">
        <w:rPr>
          <w:lang w:val="fr-FR"/>
        </w:rPr>
        <w:t>src</w:t>
      </w:r>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564945"/>
      <w:r w:rsidRPr="00053744">
        <w:rPr>
          <w:b w:val="0"/>
          <w:lang w:val="fr-FR"/>
        </w:rPr>
        <w:lastRenderedPageBreak/>
        <w:t>Projet de stage : Cliiink</w:t>
      </w:r>
      <w:bookmarkEnd w:id="6"/>
    </w:p>
    <w:p w14:paraId="0E491A04" w14:textId="6F08B1C3" w:rsidR="009B659E" w:rsidRPr="00053744" w:rsidRDefault="00946E5F" w:rsidP="009B659E">
      <w:pPr>
        <w:pStyle w:val="Heading3"/>
        <w:rPr>
          <w:i w:val="0"/>
          <w:sz w:val="44"/>
          <w:lang w:val="fr-FR"/>
        </w:rPr>
      </w:pPr>
      <w:bookmarkStart w:id="7" w:name="_Toc61564946"/>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r w:rsidRPr="00053744">
        <w:rPr>
          <w:lang w:val="fr-FR"/>
        </w:rPr>
        <w:t>sur l'accès à l’énergie, à l’eau</w:t>
      </w:r>
    </w:p>
    <w:p w14:paraId="14C0CCC7" w14:textId="283870B6" w:rsidR="00303DCD" w:rsidRPr="00053744" w:rsidRDefault="00303DCD" w:rsidP="002F09FC">
      <w:pPr>
        <w:pStyle w:val="ListParagraph"/>
        <w:numPr>
          <w:ilvl w:val="0"/>
          <w:numId w:val="1"/>
        </w:numPr>
        <w:rPr>
          <w:lang w:val="fr-FR"/>
        </w:rPr>
      </w:pPr>
      <w:r w:rsidRPr="00053744">
        <w:rPr>
          <w:lang w:val="fr-FR"/>
        </w:rPr>
        <w:t>sur les équilibres géostratégiques</w:t>
      </w:r>
    </w:p>
    <w:p w14:paraId="540C587C" w14:textId="18794712" w:rsidR="00303DCD" w:rsidRPr="00053744" w:rsidRDefault="00303DCD" w:rsidP="00303DCD">
      <w:pPr>
        <w:pStyle w:val="ListParagraph"/>
        <w:numPr>
          <w:ilvl w:val="0"/>
          <w:numId w:val="1"/>
        </w:numPr>
        <w:rPr>
          <w:lang w:val="fr-FR"/>
        </w:rPr>
      </w:pPr>
      <w:r w:rsidRPr="00053744">
        <w:rPr>
          <w:lang w:val="fr-FR"/>
        </w:rPr>
        <w:t>sur les mouvements de population</w:t>
      </w:r>
    </w:p>
    <w:p w14:paraId="4CCF9044" w14:textId="355708B6" w:rsidR="00303DCD" w:rsidRPr="00053744" w:rsidRDefault="00303DCD" w:rsidP="00303DCD">
      <w:pPr>
        <w:pStyle w:val="ListParagraph"/>
        <w:numPr>
          <w:ilvl w:val="0"/>
          <w:numId w:val="1"/>
        </w:numPr>
        <w:rPr>
          <w:lang w:val="fr-FR"/>
        </w:rPr>
      </w:pPr>
      <w:r w:rsidRPr="00053744">
        <w:rPr>
          <w:lang w:val="fr-FR"/>
        </w:rPr>
        <w:t>sur les écosystèmes</w:t>
      </w:r>
    </w:p>
    <w:p w14:paraId="66F60EFF" w14:textId="620CBD3D" w:rsidR="00303DCD" w:rsidRPr="00053744" w:rsidRDefault="00303DCD" w:rsidP="00303DCD">
      <w:pPr>
        <w:rPr>
          <w:lang w:val="fr-FR"/>
        </w:rPr>
      </w:pPr>
    </w:p>
    <w:p w14:paraId="0E072F05" w14:textId="1B0F58DF" w:rsidR="00E12C47" w:rsidRPr="00053744" w:rsidRDefault="00E12C47" w:rsidP="000C4AB4">
      <w:pPr>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r w:rsidRPr="00053744">
        <w:rPr>
          <w:lang w:val="fr-FR"/>
        </w:rPr>
        <w:t>a</w:t>
      </w:r>
      <w:r w:rsidR="00303DCD" w:rsidRPr="00053744">
        <w:rPr>
          <w:lang w:val="fr-FR"/>
        </w:rPr>
        <w:t>ccentuation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r w:rsidRPr="00053744">
        <w:rPr>
          <w:lang w:val="fr-FR"/>
        </w:rPr>
        <w:t>d</w:t>
      </w:r>
      <w:r w:rsidR="00303DCD" w:rsidRPr="00053744">
        <w:rPr>
          <w:lang w:val="fr-FR"/>
        </w:rPr>
        <w:t xml:space="preserve">iminution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r w:rsidRPr="00053744">
        <w:rPr>
          <w:lang w:val="fr-FR"/>
        </w:rPr>
        <w:t>fo</w:t>
      </w:r>
      <w:r w:rsidR="00303DCD" w:rsidRPr="00053744">
        <w:rPr>
          <w:lang w:val="fr-FR"/>
        </w:rPr>
        <w:t xml:space="preserve">nte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r w:rsidRPr="00053744">
        <w:rPr>
          <w:lang w:val="fr-FR"/>
        </w:rPr>
        <w:t>h</w:t>
      </w:r>
      <w:r w:rsidR="00303DCD" w:rsidRPr="00053744">
        <w:rPr>
          <w:lang w:val="fr-FR"/>
        </w:rPr>
        <w:t xml:space="preserve">ausse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r w:rsidRPr="00053744">
        <w:rPr>
          <w:lang w:val="fr-FR"/>
        </w:rPr>
        <w:t>p</w:t>
      </w:r>
      <w:r w:rsidR="00303DCD" w:rsidRPr="00053744">
        <w:rPr>
          <w:lang w:val="fr-FR"/>
        </w:rPr>
        <w:t>erturbations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r w:rsidRPr="00053744">
        <w:rPr>
          <w:lang w:val="fr-FR"/>
        </w:rPr>
        <w:t>dangers</w:t>
      </w:r>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C4AB4">
      <w:pPr>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414D2436"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w:t>
      </w:r>
      <w:r w:rsidR="000C4AB4">
        <w:rPr>
          <w:lang w:val="fr-FR"/>
        </w:rPr>
        <w:t xml:space="preserve"> tonnes</w:t>
      </w:r>
      <w:r w:rsidR="00DA4DE0" w:rsidRPr="00F17B73">
        <w:rPr>
          <w:lang w:val="fr-FR"/>
        </w:rPr>
        <w:t xml:space="preserve">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3B07E6FB" w:rsidR="00A4011C" w:rsidRDefault="00E7483C" w:rsidP="00A4011C">
      <w:pPr>
        <w:rPr>
          <w:lang w:val="fr-FR"/>
        </w:rPr>
      </w:pPr>
      <w:r w:rsidRPr="00053744">
        <w:rPr>
          <w:lang w:val="fr-FR"/>
        </w:rPr>
        <w:t>C</w:t>
      </w:r>
      <w:r w:rsidR="00A4011C" w:rsidRPr="00053744">
        <w:rPr>
          <w:lang w:val="fr-FR"/>
        </w:rPr>
        <w:t>liiink</w:t>
      </w:r>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Terradona.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et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w:t>
      </w:r>
      <w:r w:rsidR="00DA2F06">
        <w:rPr>
          <w:lang w:val="fr-FR"/>
        </w:rPr>
        <w:t>s</w:t>
      </w:r>
      <w:r w:rsidR="00503AFB" w:rsidRPr="00053744">
        <w:rPr>
          <w:lang w:val="fr-FR"/>
        </w:rPr>
        <w:t>positif électronique via son tél</w:t>
      </w:r>
      <w:r w:rsidR="00DA2F06">
        <w:rPr>
          <w:lang w:val="fr-FR"/>
        </w:rPr>
        <w:t>é</w:t>
      </w:r>
      <w:r w:rsidR="00503AFB" w:rsidRPr="00053744">
        <w:rPr>
          <w:lang w:val="fr-FR"/>
        </w:rPr>
        <w:t>phone portable afin qu’il puisse déposer ses déchets triés en échange de points qu’il pourra utiliser pour bénéficier de différentes promotions à valoir dans différents commerces locaux.</w:t>
      </w:r>
    </w:p>
    <w:p w14:paraId="39350C24" w14:textId="77777777" w:rsidR="00DA2F06" w:rsidRPr="00053744" w:rsidRDefault="00DA2F06" w:rsidP="00A4011C">
      <w:pPr>
        <w:rPr>
          <w:lang w:val="fr-FR"/>
        </w:rPr>
      </w:pPr>
    </w:p>
    <w:p w14:paraId="45C0912F" w14:textId="3BD42A72" w:rsidR="00503AFB" w:rsidRPr="00053744" w:rsidRDefault="00503AFB" w:rsidP="00503AFB">
      <w:pPr>
        <w:rPr>
          <w:lang w:val="fr-FR"/>
        </w:rPr>
      </w:pPr>
      <w:r w:rsidRPr="00053744">
        <w:rPr>
          <w:lang w:val="fr-FR"/>
        </w:rPr>
        <w:t xml:space="preserve">Cliiink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r w:rsidRPr="00053744">
        <w:rPr>
          <w:lang w:val="fr-FR"/>
        </w:rPr>
        <w:t>l</w:t>
      </w:r>
      <w:r w:rsidR="006113C0" w:rsidRPr="00053744">
        <w:rPr>
          <w:lang w:val="fr-FR"/>
        </w:rPr>
        <w:t>a pertinence et l’efficacité du dispositif Cliiink</w:t>
      </w:r>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r w:rsidRPr="00053744">
        <w:rPr>
          <w:lang w:val="fr-FR"/>
        </w:rPr>
        <w:t>la répartition des collecteurs dans l’agglomération</w:t>
      </w:r>
    </w:p>
    <w:p w14:paraId="64922359" w14:textId="56C71B46" w:rsidR="006113C0" w:rsidRPr="00053744" w:rsidRDefault="006113C0" w:rsidP="00D75961">
      <w:pPr>
        <w:pStyle w:val="ListParagraph"/>
        <w:numPr>
          <w:ilvl w:val="0"/>
          <w:numId w:val="1"/>
        </w:numPr>
        <w:rPr>
          <w:lang w:val="fr-FR"/>
        </w:rPr>
      </w:pPr>
      <w:r w:rsidRPr="00053744">
        <w:rPr>
          <w:lang w:val="fr-FR"/>
        </w:rPr>
        <w:t>l’impact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Par conséquent, le langage de programmation Python et la base de données MySQL ont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564947"/>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r w:rsidRPr="00053744">
        <w:rPr>
          <w:lang w:val="fr-FR"/>
        </w:rPr>
        <w:t>l’exploitation des données fournies</w:t>
      </w:r>
    </w:p>
    <w:p w14:paraId="10B23B5C" w14:textId="3DE57D30" w:rsidR="00C368F4" w:rsidRPr="00053744" w:rsidRDefault="00C368F4" w:rsidP="00C368F4">
      <w:pPr>
        <w:pStyle w:val="ListParagraph"/>
        <w:numPr>
          <w:ilvl w:val="0"/>
          <w:numId w:val="1"/>
        </w:numPr>
        <w:rPr>
          <w:lang w:val="fr-FR"/>
        </w:rPr>
      </w:pPr>
      <w:r w:rsidRPr="00053744">
        <w:rPr>
          <w:lang w:val="fr-FR"/>
        </w:rPr>
        <w:t>leur nettoyage préalable et la détection d’anomalies</w:t>
      </w:r>
    </w:p>
    <w:p w14:paraId="73801704" w14:textId="77777777" w:rsidR="00C368F4" w:rsidRPr="00053744" w:rsidRDefault="00C368F4" w:rsidP="00C368F4">
      <w:pPr>
        <w:pStyle w:val="ListParagraph"/>
        <w:numPr>
          <w:ilvl w:val="0"/>
          <w:numId w:val="1"/>
        </w:numPr>
        <w:rPr>
          <w:lang w:val="fr-FR"/>
        </w:rPr>
      </w:pPr>
      <w:r w:rsidRPr="00053744">
        <w:rPr>
          <w:lang w:val="fr-FR"/>
        </w:rPr>
        <w:t>leur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r w:rsidRPr="00053744">
        <w:rPr>
          <w:lang w:val="fr-FR"/>
        </w:rPr>
        <w:t>la récupération de jeux de données complémentaires</w:t>
      </w:r>
    </w:p>
    <w:p w14:paraId="5DEC3C41" w14:textId="77777777" w:rsidR="00C368F4" w:rsidRPr="00053744" w:rsidRDefault="00C368F4" w:rsidP="00C368F4">
      <w:pPr>
        <w:pStyle w:val="ListParagraph"/>
        <w:numPr>
          <w:ilvl w:val="0"/>
          <w:numId w:val="1"/>
        </w:numPr>
        <w:rPr>
          <w:lang w:val="fr-FR"/>
        </w:rPr>
      </w:pPr>
      <w:r w:rsidRPr="00053744">
        <w:rPr>
          <w:lang w:val="fr-FR"/>
        </w:rPr>
        <w:t>l’établissement de statistiques et graphiques pertinents</w:t>
      </w:r>
    </w:p>
    <w:p w14:paraId="4AD084F2" w14:textId="77777777" w:rsidR="00C368F4" w:rsidRPr="00053744" w:rsidRDefault="00C368F4" w:rsidP="00C368F4">
      <w:pPr>
        <w:pStyle w:val="ListParagraph"/>
        <w:numPr>
          <w:ilvl w:val="0"/>
          <w:numId w:val="1"/>
        </w:numPr>
        <w:rPr>
          <w:lang w:val="fr-FR"/>
        </w:rPr>
      </w:pPr>
      <w:r w:rsidRPr="00053744">
        <w:rPr>
          <w:lang w:val="fr-FR"/>
        </w:rPr>
        <w:t>leur exploitation via une interface simplifiée</w:t>
      </w:r>
    </w:p>
    <w:p w14:paraId="280060CC" w14:textId="3C891101" w:rsidR="00C368F4" w:rsidRPr="00053744" w:rsidRDefault="00C368F4" w:rsidP="00C368F4">
      <w:pPr>
        <w:pStyle w:val="ListParagraph"/>
        <w:numPr>
          <w:ilvl w:val="0"/>
          <w:numId w:val="1"/>
        </w:numPr>
        <w:rPr>
          <w:lang w:val="fr-FR"/>
        </w:rPr>
      </w:pPr>
      <w:r w:rsidRPr="00053744">
        <w:rPr>
          <w:lang w:val="fr-FR"/>
        </w:rPr>
        <w:t>la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r w:rsidRPr="00053744">
        <w:rPr>
          <w:lang w:val="fr-FR"/>
        </w:rPr>
        <w:t>formalisation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r w:rsidRPr="00053744">
        <w:rPr>
          <w:lang w:val="fr-FR"/>
        </w:rPr>
        <w:t>exploitation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r w:rsidRPr="00053744">
        <w:rPr>
          <w:lang w:val="fr-FR"/>
        </w:rPr>
        <w:t xml:space="preserve">création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r w:rsidRPr="00053744">
        <w:rPr>
          <w:lang w:val="fr-FR"/>
        </w:rPr>
        <w:t>analyse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282F43FE"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w:t>
      </w:r>
      <w:r w:rsidR="00DA2F06">
        <w:rPr>
          <w:lang w:val="fr-FR"/>
        </w:rPr>
        <w:t>e</w:t>
      </w:r>
      <w:r w:rsidRPr="00053744">
        <w:rPr>
          <w:lang w:val="fr-FR"/>
        </w:rPr>
        <w:t xml:space="preserve">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1"/>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r w:rsidRPr="00053744">
        <w:rPr>
          <w:lang w:val="fr-FR"/>
        </w:rPr>
        <w:t>l’effectif de l’équipe ne permettait pas d’allouer des postes spécifiques à chacun et se serait alors centré sur une équipe « Développeurs » en auto-gestion sans Product Owner ni Scrum Master</w:t>
      </w:r>
    </w:p>
    <w:p w14:paraId="28FCFAB1" w14:textId="1EAB8168" w:rsidR="00A361C7" w:rsidRPr="00053744" w:rsidRDefault="00A361C7" w:rsidP="00A361C7">
      <w:pPr>
        <w:pStyle w:val="ListParagraph"/>
        <w:numPr>
          <w:ilvl w:val="0"/>
          <w:numId w:val="1"/>
        </w:numPr>
        <w:rPr>
          <w:lang w:val="fr-FR"/>
        </w:rPr>
      </w:pPr>
      <w:r w:rsidRPr="00053744">
        <w:rPr>
          <w:lang w:val="fr-FR"/>
        </w:rPr>
        <w:t>le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r w:rsidRPr="00053744">
        <w:rPr>
          <w:lang w:val="fr-FR"/>
        </w:rPr>
        <w:t>les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r w:rsidRPr="00053744">
        <w:rPr>
          <w:lang w:val="fr-FR"/>
        </w:rPr>
        <w:t>les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r w:rsidRPr="00053744">
        <w:rPr>
          <w:lang w:val="fr-FR"/>
        </w:rPr>
        <w:t>la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r w:rsidRPr="00053744">
        <w:rPr>
          <w:i/>
          <w:iCs/>
          <w:lang w:val="fr-FR"/>
        </w:rPr>
        <w:t>board</w:t>
      </w:r>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2"/>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Une attention a été portée pour s’assurer que la personne qui teste le code soit différente de celle qui l’a développé. Une colonne</w:t>
      </w:r>
      <w:r w:rsidR="003312FF" w:rsidRPr="00053744">
        <w:rPr>
          <w:lang w:val="fr-FR"/>
        </w:rPr>
        <w:t xml:space="preserve"> Bloqué</w:t>
      </w:r>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r w:rsidRPr="00053744">
        <w:rPr>
          <w:i/>
          <w:iCs/>
          <w:lang w:val="fr-FR"/>
        </w:rPr>
        <w:t>card</w:t>
      </w:r>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r w:rsidRPr="00053744">
        <w:rPr>
          <w:i/>
          <w:iCs/>
          <w:lang w:val="fr-FR"/>
        </w:rPr>
        <w:t>card</w:t>
      </w:r>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r w:rsidR="00B90021" w:rsidRPr="00B90021">
        <w:rPr>
          <w:i/>
          <w:iCs/>
          <w:lang w:val="fr-FR"/>
        </w:rPr>
        <w:t>cards</w:t>
      </w:r>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r w:rsidRPr="00053744">
        <w:rPr>
          <w:i/>
          <w:iCs/>
          <w:lang w:val="fr-FR"/>
        </w:rPr>
        <w:t>cards</w:t>
      </w:r>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564948"/>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3"/>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r w:rsidRPr="00053744">
        <w:rPr>
          <w:lang w:val="fr-FR"/>
        </w:rPr>
        <w:t>la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r w:rsidRPr="00053744">
        <w:rPr>
          <w:lang w:val="fr-FR"/>
        </w:rPr>
        <w:t>les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Le jeu de données fourni ensuite par la CACPL quant à Cliiink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Cliiin</w:t>
      </w:r>
      <w:r w:rsidR="00BA6799" w:rsidRPr="00053744">
        <w:rPr>
          <w:lang w:val="fr-FR"/>
        </w:rPr>
        <w:t>k,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4"/>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564949"/>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4A987DD3"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xml:space="preserve">, le transfert des données traitées côté Python ayant été </w:t>
      </w:r>
      <w:r w:rsidR="00122DC2">
        <w:rPr>
          <w:lang w:val="fr-FR"/>
        </w:rPr>
        <w:t>réalisé</w:t>
      </w:r>
      <w:r w:rsidR="00BA5DCB">
        <w:rPr>
          <w:lang w:val="fr-FR"/>
        </w:rPr>
        <w:t xml:space="preserve"> grâce à la bibliothèque SQLAlchemy.</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5"/>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(Create, Retrieve, Update, Delete)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r>
        <w:rPr>
          <w:lang w:val="fr-FR"/>
        </w:rPr>
        <w:t>les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r w:rsidRPr="002519AD">
        <w:rPr>
          <w:lang w:val="fr-FR"/>
        </w:rPr>
        <w:t>la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r w:rsidRPr="002519AD">
        <w:rPr>
          <w:lang w:val="fr-FR"/>
        </w:rPr>
        <w:t>la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r w:rsidRPr="002519AD">
        <w:rPr>
          <w:lang w:val="fr-FR"/>
        </w:rPr>
        <w:t>la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11" w:name="_Toc61564950"/>
      <w:r w:rsidRPr="00053744">
        <w:rPr>
          <w:i w:val="0"/>
          <w:sz w:val="44"/>
          <w:lang w:val="fr-FR"/>
        </w:rPr>
        <w:lastRenderedPageBreak/>
        <w:t>Data visuali</w:t>
      </w:r>
      <w:r w:rsidR="005D77C5">
        <w:rPr>
          <w:i w:val="0"/>
          <w:sz w:val="44"/>
          <w:lang w:val="fr-FR"/>
        </w:rPr>
        <w:t>s</w:t>
      </w:r>
      <w:r w:rsidRPr="00053744">
        <w:rPr>
          <w:i w:val="0"/>
          <w:sz w:val="44"/>
          <w:lang w:val="fr-FR"/>
        </w:rPr>
        <w:t>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Matplotlib sur Python et sa surcouche Seaborn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r w:rsidRPr="00053744">
        <w:rPr>
          <w:lang w:val="fr-FR"/>
        </w:rPr>
        <w:t>pour l’inventaire des collecteurs et des déchèteries</w:t>
      </w:r>
    </w:p>
    <w:p w14:paraId="15CA6C8B" w14:textId="3ACA8333" w:rsidR="00526B6E" w:rsidRPr="00053744" w:rsidRDefault="00526B6E" w:rsidP="00526B6E">
      <w:pPr>
        <w:pStyle w:val="ListParagraph"/>
        <w:numPr>
          <w:ilvl w:val="1"/>
          <w:numId w:val="1"/>
        </w:numPr>
        <w:rPr>
          <w:lang w:val="fr-FR"/>
        </w:rPr>
      </w:pPr>
      <w:r w:rsidRPr="00053744">
        <w:rPr>
          <w:lang w:val="fr-FR"/>
        </w:rPr>
        <w:t>le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r w:rsidRPr="00053744">
        <w:rPr>
          <w:lang w:val="fr-FR"/>
        </w:rPr>
        <w:t>le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r w:rsidRPr="00053744">
        <w:rPr>
          <w:lang w:val="fr-FR"/>
        </w:rPr>
        <w:t>la répartition des collecteurs par ville et par type de tri</w:t>
      </w:r>
    </w:p>
    <w:p w14:paraId="277B0CFA" w14:textId="5A7DC9BA" w:rsidR="00526B6E" w:rsidRPr="00053744" w:rsidRDefault="00526B6E" w:rsidP="00526B6E">
      <w:pPr>
        <w:pStyle w:val="ListParagraph"/>
        <w:numPr>
          <w:ilvl w:val="0"/>
          <w:numId w:val="1"/>
        </w:numPr>
        <w:rPr>
          <w:lang w:val="fr-FR"/>
        </w:rPr>
      </w:pPr>
      <w:r w:rsidRPr="00053744">
        <w:rPr>
          <w:lang w:val="fr-FR"/>
        </w:rPr>
        <w:t>pour la collecte du verre</w:t>
      </w:r>
    </w:p>
    <w:p w14:paraId="26B0C7C7" w14:textId="346543E0" w:rsidR="00526B6E" w:rsidRPr="00053744" w:rsidRDefault="00526B6E" w:rsidP="00526B6E">
      <w:pPr>
        <w:pStyle w:val="ListParagraph"/>
        <w:numPr>
          <w:ilvl w:val="1"/>
          <w:numId w:val="1"/>
        </w:numPr>
        <w:rPr>
          <w:lang w:val="fr-FR"/>
        </w:rPr>
      </w:pPr>
      <w:r w:rsidRPr="00053744">
        <w:rPr>
          <w:lang w:val="fr-FR"/>
        </w:rPr>
        <w:t>le nombre de collectes de verre par année et par ville</w:t>
      </w:r>
    </w:p>
    <w:p w14:paraId="2BE9A658" w14:textId="558F725B" w:rsidR="00526B6E" w:rsidRPr="00053744" w:rsidRDefault="00526B6E" w:rsidP="00526B6E">
      <w:pPr>
        <w:pStyle w:val="ListParagraph"/>
        <w:numPr>
          <w:ilvl w:val="1"/>
          <w:numId w:val="1"/>
        </w:numPr>
        <w:rPr>
          <w:lang w:val="fr-FR"/>
        </w:rPr>
      </w:pPr>
      <w:r w:rsidRPr="00053744">
        <w:rPr>
          <w:lang w:val="fr-FR"/>
        </w:rPr>
        <w:t>leur répartition selon les mêmes critères</w:t>
      </w:r>
    </w:p>
    <w:p w14:paraId="010AA51A" w14:textId="28C1A249" w:rsidR="00526B6E" w:rsidRPr="00053744" w:rsidRDefault="00526B6E" w:rsidP="00526B6E">
      <w:pPr>
        <w:pStyle w:val="ListParagraph"/>
        <w:numPr>
          <w:ilvl w:val="1"/>
          <w:numId w:val="1"/>
        </w:numPr>
        <w:rPr>
          <w:lang w:val="fr-FR"/>
        </w:rPr>
      </w:pPr>
      <w:r w:rsidRPr="00053744">
        <w:rPr>
          <w:lang w:val="fr-FR"/>
        </w:rPr>
        <w:t>l’évolution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r w:rsidRPr="00053744">
        <w:rPr>
          <w:lang w:val="fr-FR"/>
        </w:rPr>
        <w:t>l’évolution du nombre de collectes par mois et par ville</w:t>
      </w:r>
    </w:p>
    <w:p w14:paraId="2774BEE2" w14:textId="60379A31" w:rsidR="00526B6E" w:rsidRPr="00053744" w:rsidRDefault="00526B6E" w:rsidP="00526B6E">
      <w:pPr>
        <w:pStyle w:val="ListParagraph"/>
        <w:numPr>
          <w:ilvl w:val="1"/>
          <w:numId w:val="1"/>
        </w:numPr>
        <w:rPr>
          <w:lang w:val="fr-FR"/>
        </w:rPr>
      </w:pPr>
      <w:r w:rsidRPr="00053744">
        <w:rPr>
          <w:lang w:val="fr-FR"/>
        </w:rPr>
        <w:t>l</w:t>
      </w:r>
      <w:r w:rsidR="002844A8" w:rsidRPr="00053744">
        <w:rPr>
          <w:lang w:val="fr-FR"/>
        </w:rPr>
        <w:t>e</w:t>
      </w:r>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r w:rsidRPr="00053744">
        <w:rPr>
          <w:lang w:val="fr-FR"/>
        </w:rPr>
        <w:t>leur répartition</w:t>
      </w:r>
    </w:p>
    <w:p w14:paraId="30CC7A2E" w14:textId="60E3B54B" w:rsidR="00526B6E" w:rsidRPr="00053744" w:rsidRDefault="00526B6E" w:rsidP="00526B6E">
      <w:pPr>
        <w:pStyle w:val="ListParagraph"/>
        <w:numPr>
          <w:ilvl w:val="1"/>
          <w:numId w:val="1"/>
        </w:numPr>
        <w:rPr>
          <w:lang w:val="fr-FR"/>
        </w:rPr>
      </w:pPr>
      <w:r w:rsidRPr="00053744">
        <w:rPr>
          <w:lang w:val="fr-FR"/>
        </w:rPr>
        <w:t>l’évolution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r w:rsidRPr="00053744">
        <w:rPr>
          <w:lang w:val="fr-FR"/>
        </w:rPr>
        <w:t>l’évolution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Après le stage, la bibliothèque Plotly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r w:rsidRPr="00053744">
        <w:rPr>
          <w:lang w:val="fr-FR"/>
        </w:rPr>
        <w:t xml:space="preserve">Plotly, en particulier Plotly Express, facilitait la génération de certains graphiques comparé à Seaborn comme </w:t>
      </w:r>
      <w:r w:rsidR="000F6B38" w:rsidRPr="00053744">
        <w:rPr>
          <w:lang w:val="fr-FR"/>
        </w:rPr>
        <w:t>certains diagrammes à barre, diagrammes circulaires (S</w:t>
      </w:r>
      <w:r w:rsidRPr="00053744">
        <w:rPr>
          <w:lang w:val="fr-FR"/>
        </w:rPr>
        <w:t>unburst</w:t>
      </w:r>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r>
        <w:rPr>
          <w:lang w:val="fr-FR"/>
        </w:rPr>
        <w:t>intégration du jeu de couleurs de la CACPL</w:t>
      </w:r>
    </w:p>
    <w:p w14:paraId="03AC444E" w14:textId="4EBCE127" w:rsidR="004347B0" w:rsidRDefault="004347B0" w:rsidP="000F6B38">
      <w:pPr>
        <w:pStyle w:val="ListParagraph"/>
        <w:numPr>
          <w:ilvl w:val="0"/>
          <w:numId w:val="1"/>
        </w:numPr>
        <w:rPr>
          <w:lang w:val="fr-FR"/>
        </w:rPr>
      </w:pPr>
      <w:r>
        <w:rPr>
          <w:lang w:val="fr-FR"/>
        </w:rPr>
        <w:t>ajout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r>
        <w:rPr>
          <w:lang w:val="fr-FR"/>
        </w:rPr>
        <w:t>ajout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r>
        <w:rPr>
          <w:lang w:val="fr-FR"/>
        </w:rPr>
        <w:t>ajout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r>
        <w:rPr>
          <w:lang w:val="fr-FR"/>
        </w:rPr>
        <w:t>ajout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r>
        <w:rPr>
          <w:lang w:val="fr-FR"/>
        </w:rPr>
        <w:t>ajout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r>
        <w:rPr>
          <w:lang w:val="fr-FR"/>
        </w:rPr>
        <w:t>ajout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0306685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La baisse a été particulièrement ma</w:t>
      </w:r>
      <w:r w:rsidR="00856186">
        <w:rPr>
          <w:lang w:val="fr-FR"/>
        </w:rPr>
        <w:t>r</w:t>
      </w:r>
      <w:r>
        <w:rPr>
          <w:lang w:val="fr-FR"/>
        </w:rPr>
        <w:t xml:space="preserve">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bookmarkStart w:id="12" w:name="_Toc61564951"/>
      <w:r w:rsidRPr="00053744">
        <w:rPr>
          <w:i w:val="0"/>
          <w:sz w:val="44"/>
          <w:lang w:val="fr-FR"/>
        </w:rPr>
        <w:lastRenderedPageBreak/>
        <w:t>Géovisualisation</w:t>
      </w:r>
      <w:bookmarkEnd w:id="12"/>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r w:rsidRPr="00053744">
        <w:rPr>
          <w:lang w:val="fr-FR"/>
        </w:rPr>
        <w:t>Folium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proofErr w:type="gramStart"/>
      <w:r w:rsidRPr="00053744">
        <w:rPr>
          <w:lang w:val="fr-FR"/>
        </w:rPr>
        <w:t>il</w:t>
      </w:r>
      <w:proofErr w:type="gramEnd"/>
      <w:r w:rsidRPr="00053744">
        <w:rPr>
          <w:lang w:val="fr-FR"/>
        </w:rPr>
        <w:t xml:space="preserve">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7C6E8D0A" w:rsidR="00B856F1" w:rsidRPr="00053744" w:rsidRDefault="00B856F1" w:rsidP="00B856F1">
      <w:pPr>
        <w:pStyle w:val="ListParagraph"/>
        <w:numPr>
          <w:ilvl w:val="0"/>
          <w:numId w:val="1"/>
        </w:numPr>
        <w:rPr>
          <w:lang w:val="fr-FR"/>
        </w:rPr>
      </w:pPr>
      <w:proofErr w:type="gramStart"/>
      <w:r w:rsidRPr="00053744">
        <w:rPr>
          <w:lang w:val="fr-FR"/>
        </w:rPr>
        <w:t>une</w:t>
      </w:r>
      <w:proofErr w:type="gramEnd"/>
      <w:r w:rsidRPr="00053744">
        <w:rPr>
          <w:lang w:val="fr-FR"/>
        </w:rPr>
        <w:t xml:space="preserve"> erreur d’affichage des caractères spéciaux, spécifique aux notebooks Jupyter (d</w:t>
      </w:r>
      <w:r w:rsidR="00523102">
        <w:rPr>
          <w:lang w:val="fr-FR"/>
        </w:rPr>
        <w:t>ue</w:t>
      </w:r>
      <w:r w:rsidRPr="00053744">
        <w:rPr>
          <w:lang w:val="fr-FR"/>
        </w:rPr>
        <w:t xml:space="preserve"> à une différence entre l'encodage de l'HTML pour le notebook en UTF-8 via branca et le désencodage effectué en UTF-16 du côté du notebook pour son affichage), il a fallu également installer manuellement la version de développement réparée de la bibliothèque Branca</w:t>
      </w:r>
    </w:p>
    <w:p w14:paraId="0CD097EA" w14:textId="577EC114" w:rsidR="00051A35" w:rsidRPr="00053744" w:rsidRDefault="00051A35" w:rsidP="00B856F1">
      <w:pPr>
        <w:pStyle w:val="ListParagraph"/>
        <w:numPr>
          <w:ilvl w:val="0"/>
          <w:numId w:val="1"/>
        </w:numPr>
        <w:rPr>
          <w:lang w:val="fr-FR"/>
        </w:rPr>
      </w:pPr>
      <w:proofErr w:type="gramStart"/>
      <w:r w:rsidRPr="00053744">
        <w:rPr>
          <w:lang w:val="fr-FR"/>
        </w:rPr>
        <w:t>un</w:t>
      </w:r>
      <w:proofErr w:type="gramEnd"/>
      <w:r w:rsidRPr="00053744">
        <w:rPr>
          <w:lang w:val="fr-FR"/>
        </w:rPr>
        <w:t xml:space="preserve"> travail supplémentaire d’encodage/désencodage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proofErr w:type="gramStart"/>
      <w:r w:rsidRPr="00053744">
        <w:rPr>
          <w:lang w:val="fr-FR"/>
        </w:rPr>
        <w:t>il</w:t>
      </w:r>
      <w:proofErr w:type="gramEnd"/>
      <w:r w:rsidRPr="00053744">
        <w:rPr>
          <w:lang w:val="fr-FR"/>
        </w:rPr>
        <w:t xml:space="preserve"> est impossible d’afficher les cartes directement des notebooks en ligne sur GitHub car ce dernier produit un rendu statique et n’embarque pas le code JavaScript associé ; il faut rediriger vers Jupyter </w:t>
      </w:r>
      <w:r w:rsidR="00051A35" w:rsidRPr="00053744">
        <w:rPr>
          <w:lang w:val="fr-FR"/>
        </w:rPr>
        <w:t>NBViewer.</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t>GeoJSON, pour Geographics JSON, désigne le format d’encodage pour des ensembles de données géospatiales.</w:t>
      </w:r>
      <w:r w:rsidR="003B2F35" w:rsidRPr="00053744">
        <w:rPr>
          <w:lang w:val="fr-FR"/>
        </w:rPr>
        <w:t xml:space="preserve"> Il est utilisé entre autres par Leaflet et le projet libre de cartographie OpenStreetMap.</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7"/>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564952"/>
      <w:r w:rsidRPr="00053744">
        <w:rPr>
          <w:i w:val="0"/>
          <w:sz w:val="44"/>
          <w:lang w:val="fr-FR"/>
        </w:rPr>
        <w:lastRenderedPageBreak/>
        <w:t>Tableau de bord</w:t>
      </w:r>
      <w:bookmarkEnd w:id="13"/>
    </w:p>
    <w:p w14:paraId="2CD69530" w14:textId="77777777" w:rsidR="00A856FB" w:rsidRDefault="00A856FB" w:rsidP="00A856FB">
      <w:pPr>
        <w:rPr>
          <w:lang w:val="fr-FR"/>
        </w:rPr>
      </w:pPr>
    </w:p>
    <w:p w14:paraId="45415EA2" w14:textId="63B6992D" w:rsidR="00A856FB" w:rsidRDefault="00A856FB" w:rsidP="00A856FB">
      <w:pPr>
        <w:rPr>
          <w:lang w:val="fr-FR"/>
        </w:rPr>
      </w:pPr>
      <w:r>
        <w:rPr>
          <w:lang w:val="fr-FR"/>
        </w:rPr>
        <w:t>Un tableau de bord simplifié avec connexion est également disponible. Il propose les graphiques les plus pertinents pour l’agglomération dans son ensemble, la carte interactive complète ainsi que quelques graphiques spécifiques à chaque ville.</w:t>
      </w:r>
    </w:p>
    <w:p w14:paraId="5B8381B2" w14:textId="5F1375DC" w:rsidR="00A856FB" w:rsidRDefault="00A856FB" w:rsidP="00A856FB">
      <w:pPr>
        <w:rPr>
          <w:lang w:val="fr-FR"/>
        </w:rPr>
      </w:pPr>
    </w:p>
    <w:p w14:paraId="089D5DDB" w14:textId="5051B018" w:rsidR="00A856FB" w:rsidRDefault="00A856FB" w:rsidP="00A856FB">
      <w:pPr>
        <w:rPr>
          <w:lang w:val="fr-FR"/>
        </w:rPr>
      </w:pPr>
      <w:r>
        <w:rPr>
          <w:noProof/>
          <w:lang w:val="fr-FR"/>
        </w:rPr>
        <w:drawing>
          <wp:inline distT="0" distB="0" distL="0" distR="0" wp14:anchorId="68DD6B8C" wp14:editId="1173CA1B">
            <wp:extent cx="62960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14:paraId="0EA6B6CD" w14:textId="01B44D57" w:rsidR="00A856FB" w:rsidRDefault="00A856FB" w:rsidP="00A856FB">
      <w:pPr>
        <w:rPr>
          <w:lang w:val="fr-FR"/>
        </w:rPr>
      </w:pPr>
    </w:p>
    <w:p w14:paraId="7D07BBB3" w14:textId="6A7A3940" w:rsidR="002F2577" w:rsidRDefault="00812CE1" w:rsidP="00A856FB">
      <w:pPr>
        <w:rPr>
          <w:lang w:val="fr-FR"/>
        </w:rPr>
      </w:pPr>
      <w:r>
        <w:rPr>
          <w:lang w:val="fr-FR"/>
        </w:rPr>
        <w:t xml:space="preserve">Les maquettes </w:t>
      </w:r>
      <w:r w:rsidR="006714D9">
        <w:rPr>
          <w:lang w:val="fr-FR"/>
        </w:rPr>
        <w:t>w</w:t>
      </w:r>
      <w:r>
        <w:rPr>
          <w:lang w:val="fr-FR"/>
        </w:rPr>
        <w:t xml:space="preserve">eb ont été facilitées par l’utilisation de l’outil Bootstrap. </w:t>
      </w:r>
      <w:r w:rsidR="002F2577">
        <w:rPr>
          <w:lang w:val="fr-FR"/>
        </w:rPr>
        <w:t>L’a</w:t>
      </w:r>
      <w:r>
        <w:rPr>
          <w:lang w:val="fr-FR"/>
        </w:rPr>
        <w:t>pplication web a été construite facilement grâce au framework Flask, qui s’avère léger, et suit ce schéma fonctionnel :</w:t>
      </w:r>
    </w:p>
    <w:p w14:paraId="42BA574F" w14:textId="33AE1D0A" w:rsidR="002F2577" w:rsidRDefault="00812CE1" w:rsidP="00A856FB">
      <w:pPr>
        <w:rPr>
          <w:lang w:val="fr-FR"/>
        </w:rPr>
      </w:pPr>
      <w:r>
        <w:rPr>
          <w:noProof/>
          <w:lang w:val="fr-FR"/>
        </w:rPr>
        <w:drawing>
          <wp:anchor distT="0" distB="0" distL="114300" distR="114300" simplePos="0" relativeHeight="251666432" behindDoc="1" locked="0" layoutInCell="1" allowOverlap="1" wp14:anchorId="078ABFF1" wp14:editId="5D211887">
            <wp:simplePos x="0" y="0"/>
            <wp:positionH relativeFrom="column">
              <wp:posOffset>1905</wp:posOffset>
            </wp:positionH>
            <wp:positionV relativeFrom="paragraph">
              <wp:posOffset>235585</wp:posOffset>
            </wp:positionV>
            <wp:extent cx="6305550" cy="3438525"/>
            <wp:effectExtent l="0" t="0" r="0" b="9525"/>
            <wp:wrapTight wrapText="bothSides">
              <wp:wrapPolygon edited="0">
                <wp:start x="0" y="0"/>
                <wp:lineTo x="0" y="2513"/>
                <wp:lineTo x="1109" y="3829"/>
                <wp:lineTo x="914" y="4547"/>
                <wp:lineTo x="1305" y="5385"/>
                <wp:lineTo x="0" y="5744"/>
                <wp:lineTo x="0" y="8496"/>
                <wp:lineTo x="1109" y="9573"/>
                <wp:lineTo x="914" y="10770"/>
                <wp:lineTo x="979" y="11368"/>
                <wp:lineTo x="0" y="12685"/>
                <wp:lineTo x="0" y="15317"/>
                <wp:lineTo x="2741" y="15317"/>
                <wp:lineTo x="3459" y="17232"/>
                <wp:lineTo x="3524" y="21540"/>
                <wp:lineTo x="21535" y="21540"/>
                <wp:lineTo x="21535" y="4906"/>
                <wp:lineTo x="12660" y="3829"/>
                <wp:lineTo x="13051" y="1915"/>
                <wp:lineTo x="12986" y="239"/>
                <wp:lineTo x="129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5550" cy="3438525"/>
                    </a:xfrm>
                    <a:prstGeom prst="rect">
                      <a:avLst/>
                    </a:prstGeom>
                    <a:noFill/>
                    <a:ln>
                      <a:noFill/>
                    </a:ln>
                  </pic:spPr>
                </pic:pic>
              </a:graphicData>
            </a:graphic>
          </wp:anchor>
        </w:drawing>
      </w:r>
    </w:p>
    <w:p w14:paraId="130AB704" w14:textId="2EAFBCF5" w:rsidR="00A856FB" w:rsidRDefault="00A856FB" w:rsidP="00A856FB">
      <w:pPr>
        <w:rPr>
          <w:lang w:val="fr-FR"/>
        </w:rPr>
      </w:pPr>
    </w:p>
    <w:p w14:paraId="321A1B7F" w14:textId="6E0C94CD" w:rsidR="000F6B38" w:rsidRPr="00053744" w:rsidRDefault="000F6B38" w:rsidP="00A856FB">
      <w:pPr>
        <w:rPr>
          <w:rFonts w:asciiTheme="majorHAnsi" w:eastAsia="Times New Roman" w:hAnsiTheme="majorHAnsi" w:cs="Times New Roman"/>
          <w:color w:val="auto"/>
          <w:lang w:val="fr-FR"/>
        </w:rPr>
      </w:pPr>
      <w:r w:rsidRPr="00053744">
        <w:rPr>
          <w:lang w:val="fr-FR"/>
        </w:rPr>
        <w:br w:type="page"/>
      </w:r>
    </w:p>
    <w:p w14:paraId="259175B7" w14:textId="64F4C0A7" w:rsidR="00946E5F" w:rsidRDefault="00C433A2" w:rsidP="009B659E">
      <w:pPr>
        <w:pStyle w:val="Heading3"/>
        <w:rPr>
          <w:i w:val="0"/>
          <w:sz w:val="44"/>
          <w:lang w:val="fr-FR"/>
        </w:rPr>
      </w:pPr>
      <w:bookmarkStart w:id="14" w:name="_Toc61564953"/>
      <w:r>
        <w:rPr>
          <w:i w:val="0"/>
          <w:sz w:val="44"/>
          <w:lang w:val="fr-FR"/>
        </w:rPr>
        <w:lastRenderedPageBreak/>
        <w:t>Conclusion</w:t>
      </w:r>
      <w:bookmarkEnd w:id="14"/>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proofErr w:type="gramStart"/>
      <w:r w:rsidRPr="00053744">
        <w:rPr>
          <w:lang w:val="fr-FR"/>
        </w:rPr>
        <w:t>intégration</w:t>
      </w:r>
      <w:proofErr w:type="gramEnd"/>
      <w:r w:rsidRPr="00053744">
        <w:rPr>
          <w:lang w:val="fr-FR"/>
        </w:rPr>
        <w:t xml:space="preserve"> de nouveaux jeu de données pour développer l’analyse </w:t>
      </w:r>
    </w:p>
    <w:p w14:paraId="7A54B5FD" w14:textId="56FD5BA4"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météorologiques pour mieux mesurer leur impact sur l’apport de déchets</w:t>
      </w:r>
    </w:p>
    <w:p w14:paraId="22833F4D" w14:textId="278CCD08"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w:t>
      </w:r>
      <w:r w:rsidR="007F6841">
        <w:rPr>
          <w:lang w:val="fr-FR"/>
        </w:rPr>
        <w:t>ont</w:t>
      </w:r>
      <w:r w:rsidRPr="00053744">
        <w:rPr>
          <w:lang w:val="fr-FR"/>
        </w:rPr>
        <w:t xml:space="preserve">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proofErr w:type="gramStart"/>
      <w:r w:rsidRPr="00053744">
        <w:rPr>
          <w:lang w:val="fr-FR"/>
        </w:rPr>
        <w:t>amélioration</w:t>
      </w:r>
      <w:proofErr w:type="gramEnd"/>
      <w:r w:rsidRPr="00053744">
        <w:rPr>
          <w:lang w:val="fr-FR"/>
        </w:rPr>
        <w:t xml:space="preserve"> de la carte en travaillant directement avec Leaflet.js qui semble plus judicieux en vue de la version provisoire de Folium</w:t>
      </w:r>
    </w:p>
    <w:p w14:paraId="2FD36037" w14:textId="6E24DE47" w:rsidR="00D342A1" w:rsidRPr="00053744" w:rsidRDefault="00D342A1" w:rsidP="00D342A1">
      <w:pPr>
        <w:pStyle w:val="ListParagraph"/>
        <w:numPr>
          <w:ilvl w:val="1"/>
          <w:numId w:val="1"/>
        </w:numPr>
        <w:rPr>
          <w:lang w:val="fr-FR"/>
        </w:rPr>
      </w:pPr>
      <w:proofErr w:type="gramStart"/>
      <w:r w:rsidRPr="00053744">
        <w:rPr>
          <w:lang w:val="fr-FR"/>
        </w:rPr>
        <w:t>avec</w:t>
      </w:r>
      <w:proofErr w:type="gramEnd"/>
      <w:r w:rsidRPr="00053744">
        <w:rPr>
          <w:lang w:val="fr-FR"/>
        </w:rPr>
        <w:t xml:space="preserve"> l’ajout de couches, vues et filtres supplémentaires</w:t>
      </w:r>
    </w:p>
    <w:p w14:paraId="17704188" w14:textId="1F819734" w:rsidR="00D342A1" w:rsidRPr="00053744" w:rsidRDefault="00D342A1" w:rsidP="00D342A1">
      <w:pPr>
        <w:pStyle w:val="ListParagraph"/>
        <w:numPr>
          <w:ilvl w:val="1"/>
          <w:numId w:val="1"/>
        </w:numPr>
        <w:rPr>
          <w:lang w:val="fr-FR"/>
        </w:rPr>
      </w:pPr>
      <w:proofErr w:type="gramStart"/>
      <w:r w:rsidRPr="00053744">
        <w:rPr>
          <w:lang w:val="fr-FR"/>
        </w:rPr>
        <w:t>en</w:t>
      </w:r>
      <w:proofErr w:type="gramEnd"/>
      <w:r w:rsidRPr="00053744">
        <w:rPr>
          <w:lang w:val="fr-FR"/>
        </w:rPr>
        <w:t xml:space="preserve"> renforçant son interactivité</w:t>
      </w:r>
    </w:p>
    <w:p w14:paraId="0CAF5FE5" w14:textId="53448434" w:rsidR="00D342A1" w:rsidRPr="00053744" w:rsidRDefault="00D342A1" w:rsidP="00D342A1">
      <w:pPr>
        <w:pStyle w:val="ListParagraph"/>
        <w:numPr>
          <w:ilvl w:val="0"/>
          <w:numId w:val="1"/>
        </w:numPr>
        <w:rPr>
          <w:lang w:val="fr-FR"/>
        </w:rPr>
      </w:pPr>
      <w:proofErr w:type="gramStart"/>
      <w:r w:rsidRPr="00053744">
        <w:rPr>
          <w:lang w:val="fr-FR"/>
        </w:rPr>
        <w:t>transformation</w:t>
      </w:r>
      <w:proofErr w:type="gramEnd"/>
      <w:r w:rsidRPr="00053744">
        <w:rPr>
          <w:lang w:val="fr-FR"/>
        </w:rPr>
        <w:t xml:space="preserve">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proofErr w:type="gramStart"/>
      <w:r w:rsidRPr="00053744">
        <w:rPr>
          <w:lang w:val="fr-FR"/>
        </w:rPr>
        <w:t>apport</w:t>
      </w:r>
      <w:proofErr w:type="gramEnd"/>
      <w:r w:rsidRPr="00053744">
        <w:rPr>
          <w:lang w:val="fr-FR"/>
        </w:rPr>
        <w:t xml:space="preserve"> du caractère prédictif de l’analyse</w:t>
      </w:r>
    </w:p>
    <w:p w14:paraId="767392C1" w14:textId="477C12D9"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types d’usager et des profils associés (par une partition K-Means)</w:t>
      </w:r>
    </w:p>
    <w:p w14:paraId="4B604520" w14:textId="76BE5B67" w:rsidR="00D342A1" w:rsidRPr="00053744" w:rsidRDefault="00D342A1" w:rsidP="00D342A1">
      <w:pPr>
        <w:pStyle w:val="ListParagraph"/>
        <w:numPr>
          <w:ilvl w:val="1"/>
          <w:numId w:val="1"/>
        </w:numPr>
        <w:rPr>
          <w:lang w:val="fr-FR"/>
        </w:rPr>
      </w:pPr>
      <w:proofErr w:type="gramStart"/>
      <w:r w:rsidRPr="00053744">
        <w:rPr>
          <w:lang w:val="fr-FR"/>
        </w:rPr>
        <w:t>d</w:t>
      </w:r>
      <w:r w:rsidR="007F6841">
        <w:rPr>
          <w:lang w:val="fr-FR"/>
        </w:rPr>
        <w:t>é</w:t>
      </w:r>
      <w:r w:rsidRPr="00053744">
        <w:rPr>
          <w:lang w:val="fr-FR"/>
        </w:rPr>
        <w:t>fintion</w:t>
      </w:r>
      <w:proofErr w:type="gramEnd"/>
      <w:r w:rsidRPr="00053744">
        <w:rPr>
          <w:lang w:val="fr-FR"/>
        </w:rPr>
        <w:t xml:space="preserve"> de groupes de collecteurs selon de nouveaux traits selon l’utilisation, le remplissage, la localisation… (par une partition K-Means)</w:t>
      </w:r>
    </w:p>
    <w:p w14:paraId="66789ACD" w14:textId="4F212873" w:rsidR="00D342A1" w:rsidRPr="00053744" w:rsidRDefault="00D342A1" w:rsidP="00D342A1">
      <w:pPr>
        <w:pStyle w:val="ListParagraph"/>
        <w:numPr>
          <w:ilvl w:val="1"/>
          <w:numId w:val="1"/>
        </w:numPr>
        <w:rPr>
          <w:lang w:val="fr-FR"/>
        </w:rPr>
      </w:pPr>
      <w:proofErr w:type="gramStart"/>
      <w:r w:rsidRPr="00053744">
        <w:rPr>
          <w:lang w:val="fr-FR"/>
        </w:rPr>
        <w:t>détection</w:t>
      </w:r>
      <w:proofErr w:type="gramEnd"/>
      <w:r w:rsidRPr="00053744">
        <w:rPr>
          <w:lang w:val="fr-FR"/>
        </w:rPr>
        <w:t xml:space="preserve">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entraperçu le fonctionnement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 xml:space="preserve">Les circonstances de distanciel imposé par le contexte sanitaire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auprès de </w:t>
      </w:r>
      <w:r w:rsidR="00DC5BE6">
        <w:rPr>
          <w:lang w:val="fr-FR"/>
        </w:rPr>
        <w:t>la CACPL</w:t>
      </w:r>
      <w:r>
        <w:rPr>
          <w:lang w:val="fr-FR"/>
        </w:rPr>
        <w:t xml:space="preserve"> a vraiment permis de restituer le travail du stage comme la présentation 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B520D3" w:rsidP="004B7E44">
      <w:pPr>
        <w:rPr>
          <w:lang w:val="fr-FR"/>
        </w:rPr>
      </w:pPr>
      <w:hyperlink r:id="rId30" w:history="1">
        <w:r w:rsidR="000433DB" w:rsidRPr="008A2566">
          <w:rPr>
            <w:rStyle w:val="Hyperlink"/>
            <w:lang w:val="fr-FR"/>
          </w:rPr>
          <w:t>https://www.facebook.com/CannesPaysDeLerins/photos/a.330470310483454/1586682054862267/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1"/>
      <w:footerReference w:type="default" r:id="rId32"/>
      <w:footerReference w:type="first" r:id="rId3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AD995" w14:textId="77777777" w:rsidR="00B520D3" w:rsidRDefault="00B520D3" w:rsidP="004B7E44">
      <w:r>
        <w:separator/>
      </w:r>
    </w:p>
  </w:endnote>
  <w:endnote w:type="continuationSeparator" w:id="0">
    <w:p w14:paraId="4559F71E" w14:textId="77777777" w:rsidR="00B520D3" w:rsidRDefault="00B520D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DD32E" w14:textId="77777777" w:rsidR="00B520D3" w:rsidRDefault="00B520D3" w:rsidP="004B7E44">
      <w:r>
        <w:separator/>
      </w:r>
    </w:p>
  </w:footnote>
  <w:footnote w:type="continuationSeparator" w:id="0">
    <w:p w14:paraId="0883BA9A" w14:textId="77777777" w:rsidR="00B520D3" w:rsidRDefault="00B520D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C4AB4"/>
    <w:rsid w:val="000E1B77"/>
    <w:rsid w:val="000E2504"/>
    <w:rsid w:val="000E3AFB"/>
    <w:rsid w:val="000F6B38"/>
    <w:rsid w:val="00105AC8"/>
    <w:rsid w:val="00116563"/>
    <w:rsid w:val="001213EA"/>
    <w:rsid w:val="00122DC2"/>
    <w:rsid w:val="001856B8"/>
    <w:rsid w:val="001A4AF3"/>
    <w:rsid w:val="001A7BCD"/>
    <w:rsid w:val="001C50DF"/>
    <w:rsid w:val="001D2D47"/>
    <w:rsid w:val="001F19B4"/>
    <w:rsid w:val="001F567D"/>
    <w:rsid w:val="00202E11"/>
    <w:rsid w:val="00211525"/>
    <w:rsid w:val="0022013B"/>
    <w:rsid w:val="00222A18"/>
    <w:rsid w:val="002333CE"/>
    <w:rsid w:val="00236BD1"/>
    <w:rsid w:val="0023727D"/>
    <w:rsid w:val="002519AD"/>
    <w:rsid w:val="00256C49"/>
    <w:rsid w:val="002844A8"/>
    <w:rsid w:val="00293B83"/>
    <w:rsid w:val="002B4697"/>
    <w:rsid w:val="002B798C"/>
    <w:rsid w:val="002E356E"/>
    <w:rsid w:val="002F09FC"/>
    <w:rsid w:val="002F2577"/>
    <w:rsid w:val="002F6890"/>
    <w:rsid w:val="00303DCD"/>
    <w:rsid w:val="003063F6"/>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3102"/>
    <w:rsid w:val="00526B6E"/>
    <w:rsid w:val="00534D66"/>
    <w:rsid w:val="005442E9"/>
    <w:rsid w:val="005670DA"/>
    <w:rsid w:val="00574093"/>
    <w:rsid w:val="00580041"/>
    <w:rsid w:val="005969C9"/>
    <w:rsid w:val="005A718F"/>
    <w:rsid w:val="005D1CAF"/>
    <w:rsid w:val="005D77C5"/>
    <w:rsid w:val="005E0C9E"/>
    <w:rsid w:val="0060617D"/>
    <w:rsid w:val="006113C0"/>
    <w:rsid w:val="00631714"/>
    <w:rsid w:val="006411AC"/>
    <w:rsid w:val="006653F6"/>
    <w:rsid w:val="006714D9"/>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C261F"/>
    <w:rsid w:val="007D1825"/>
    <w:rsid w:val="007D79DB"/>
    <w:rsid w:val="007F6841"/>
    <w:rsid w:val="00805EA1"/>
    <w:rsid w:val="00812CE1"/>
    <w:rsid w:val="00816C02"/>
    <w:rsid w:val="00820472"/>
    <w:rsid w:val="00835E31"/>
    <w:rsid w:val="00843790"/>
    <w:rsid w:val="008500E6"/>
    <w:rsid w:val="0085618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856FB"/>
    <w:rsid w:val="00AB3AC4"/>
    <w:rsid w:val="00AC2631"/>
    <w:rsid w:val="00AD0397"/>
    <w:rsid w:val="00AD0FFC"/>
    <w:rsid w:val="00B022C4"/>
    <w:rsid w:val="00B22168"/>
    <w:rsid w:val="00B248DF"/>
    <w:rsid w:val="00B43D79"/>
    <w:rsid w:val="00B44D0A"/>
    <w:rsid w:val="00B5147D"/>
    <w:rsid w:val="00B520D3"/>
    <w:rsid w:val="00B533B7"/>
    <w:rsid w:val="00B572B4"/>
    <w:rsid w:val="00B74FFA"/>
    <w:rsid w:val="00B856F1"/>
    <w:rsid w:val="00B90021"/>
    <w:rsid w:val="00BA167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778B0"/>
    <w:rsid w:val="00D80254"/>
    <w:rsid w:val="00DA2F06"/>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B3188"/>
    <w:rsid w:val="00ED2D19"/>
    <w:rsid w:val="00EE2173"/>
    <w:rsid w:val="00F1171A"/>
    <w:rsid w:val="00F17B73"/>
    <w:rsid w:val="00F224E4"/>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hyperlink" Target="file:///C:\Users\antho\Desktop\GITHUB\cliiinkv2\doc\memoire.docx" TargetMode="External"/><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www.facebook.com/CannesPaysDeLerins/photos/a.330470310483454/1586682054862267/" TargetMode="External"/><Relationship Id="rId35" Type="http://schemas.openxmlformats.org/officeDocument/2006/relationships/theme" Target="theme/theme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9539</TotalTime>
  <Pages>1</Pages>
  <Words>5786</Words>
  <Characters>31828</Characters>
  <Application>Microsoft Office Word</Application>
  <DocSecurity>0</DocSecurity>
  <Lines>265</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99</cp:revision>
  <cp:lastPrinted>2021-01-25T12:13:00Z</cp:lastPrinted>
  <dcterms:created xsi:type="dcterms:W3CDTF">2021-01-05T00:48:00Z</dcterms:created>
  <dcterms:modified xsi:type="dcterms:W3CDTF">2021-01-25T12:18:00Z</dcterms:modified>
</cp:coreProperties>
</file>